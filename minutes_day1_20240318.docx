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C00A" w14:textId="46E78B6A" w:rsidR="00EB61C5" w:rsidRPr="008548A1" w:rsidRDefault="0030310A" w:rsidP="002B1201">
      <w:pPr>
        <w:pStyle w:val="Sottotitolo1"/>
        <w:jc w:val="left"/>
        <w:rPr>
          <w:rFonts w:ascii="Montserrat" w:hAnsi="Montserrat"/>
          <w:color w:val="000000" w:themeColor="text1"/>
          <w:sz w:val="24"/>
          <w:szCs w:val="36"/>
        </w:rPr>
      </w:pPr>
      <w:r>
        <w:rPr>
          <w:rFonts w:ascii="Montserrat" w:hAnsi="Montserrat"/>
          <w:noProof/>
          <w:color w:val="000000" w:themeColor="text1"/>
          <w:sz w:val="48"/>
          <w:szCs w:val="36"/>
        </w:rPr>
        <w:drawing>
          <wp:anchor distT="0" distB="0" distL="114300" distR="114300" simplePos="0" relativeHeight="251658240" behindDoc="0" locked="0" layoutInCell="1" allowOverlap="1" wp14:anchorId="3D808305" wp14:editId="3BDC429E">
            <wp:simplePos x="0" y="0"/>
            <wp:positionH relativeFrom="margin">
              <wp:align>right</wp:align>
            </wp:positionH>
            <wp:positionV relativeFrom="paragraph">
              <wp:posOffset>-304800</wp:posOffset>
            </wp:positionV>
            <wp:extent cx="1352550" cy="1279525"/>
            <wp:effectExtent l="0" t="0" r="0" b="0"/>
            <wp:wrapNone/>
            <wp:docPr id="1888400163" name="Immagine 2" descr="Immagine che contiene cerchi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00163" name="Immagine 2" descr="Immagine che contiene cerchio, Carattere, Elementi grafici, log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4E9" w:rsidRPr="008548A1">
        <w:rPr>
          <w:rFonts w:ascii="Montserrat" w:hAnsi="Montserrat"/>
          <w:color w:val="000000" w:themeColor="text1"/>
          <w:sz w:val="48"/>
          <w:szCs w:val="36"/>
        </w:rPr>
        <w:t xml:space="preserve">MINUTES </w:t>
      </w:r>
      <w:r w:rsidR="000C0B2A">
        <w:rPr>
          <w:rFonts w:ascii="Montserrat" w:hAnsi="Montserrat"/>
          <w:color w:val="000000" w:themeColor="text1"/>
          <w:sz w:val="48"/>
          <w:szCs w:val="36"/>
        </w:rPr>
        <w:t>DAY 1</w:t>
      </w:r>
    </w:p>
    <w:p w14:paraId="25D0FB34" w14:textId="3CC7D92D" w:rsidR="00EB61C5" w:rsidRPr="008548A1" w:rsidRDefault="00EB61C5" w:rsidP="00EB61C5">
      <w:pPr>
        <w:rPr>
          <w:rFonts w:ascii="Montserrat" w:hAnsi="Montserrat"/>
        </w:rPr>
      </w:pPr>
    </w:p>
    <w:p w14:paraId="5D41BCE0" w14:textId="5C58F3C0" w:rsidR="00D466C8" w:rsidRPr="003A2A93" w:rsidRDefault="006F3538" w:rsidP="004C366D">
      <w:pPr>
        <w:pStyle w:val="Introduzione"/>
        <w:rPr>
          <w:rFonts w:ascii="Montserrat" w:hAnsi="Montserrat"/>
          <w:b w:val="0"/>
          <w:sz w:val="22"/>
          <w:szCs w:val="22"/>
        </w:rPr>
      </w:pPr>
      <w:r w:rsidRPr="003A2A93">
        <w:rPr>
          <w:rFonts w:ascii="Montserrat SemiBold" w:hAnsi="Montserrat SemiBold"/>
          <w:b w:val="0"/>
          <w:sz w:val="22"/>
          <w:szCs w:val="22"/>
        </w:rPr>
        <w:t>DAT</w:t>
      </w:r>
      <w:r w:rsidR="003034E9" w:rsidRPr="003A2A93">
        <w:rPr>
          <w:rFonts w:ascii="Montserrat SemiBold" w:hAnsi="Montserrat SemiBold"/>
          <w:b w:val="0"/>
          <w:sz w:val="22"/>
          <w:szCs w:val="22"/>
        </w:rPr>
        <w:t>E</w:t>
      </w:r>
      <w:r w:rsidR="00A37D18" w:rsidRPr="003A2A93">
        <w:rPr>
          <w:rFonts w:ascii="Montserrat SemiBold" w:hAnsi="Montserrat SemiBold"/>
          <w:b w:val="0"/>
          <w:sz w:val="22"/>
          <w:szCs w:val="22"/>
        </w:rPr>
        <w:t>:</w:t>
      </w:r>
      <w:r w:rsidR="00A37D18" w:rsidRPr="003A2A93">
        <w:rPr>
          <w:rFonts w:ascii="Montserrat" w:hAnsi="Montserrat"/>
          <w:b w:val="0"/>
          <w:sz w:val="22"/>
          <w:szCs w:val="22"/>
        </w:rPr>
        <w:t xml:space="preserve"> </w:t>
      </w:r>
      <w:r w:rsidR="000C0B2A">
        <w:rPr>
          <w:rFonts w:ascii="Montserrat Light" w:hAnsi="Montserrat Light"/>
          <w:b w:val="0"/>
          <w:sz w:val="20"/>
          <w:szCs w:val="20"/>
        </w:rPr>
        <w:t>18</w:t>
      </w:r>
      <w:r w:rsidR="00B8338F" w:rsidRPr="003A2A93">
        <w:rPr>
          <w:rFonts w:ascii="Montserrat Light" w:hAnsi="Montserrat Light"/>
          <w:b w:val="0"/>
          <w:sz w:val="20"/>
          <w:szCs w:val="20"/>
        </w:rPr>
        <w:t>/</w:t>
      </w:r>
      <w:r w:rsidR="0033060F" w:rsidRPr="003A2A93">
        <w:rPr>
          <w:rFonts w:ascii="Montserrat Light" w:hAnsi="Montserrat Light"/>
          <w:b w:val="0"/>
          <w:sz w:val="20"/>
          <w:szCs w:val="20"/>
        </w:rPr>
        <w:t>0</w:t>
      </w:r>
      <w:r w:rsidR="0094284A">
        <w:rPr>
          <w:rFonts w:ascii="Montserrat Light" w:hAnsi="Montserrat Light"/>
          <w:b w:val="0"/>
          <w:sz w:val="20"/>
          <w:szCs w:val="20"/>
        </w:rPr>
        <w:t>3</w:t>
      </w:r>
      <w:r w:rsidRPr="003A2A93">
        <w:rPr>
          <w:rFonts w:ascii="Montserrat Light" w:hAnsi="Montserrat Light"/>
          <w:b w:val="0"/>
          <w:sz w:val="20"/>
          <w:szCs w:val="20"/>
        </w:rPr>
        <w:t>/</w:t>
      </w:r>
      <w:r w:rsidR="00BC6484" w:rsidRPr="003A2A93">
        <w:rPr>
          <w:rFonts w:ascii="Montserrat Light" w:hAnsi="Montserrat Light"/>
          <w:b w:val="0"/>
          <w:sz w:val="20"/>
          <w:szCs w:val="20"/>
        </w:rPr>
        <w:t>202</w:t>
      </w:r>
      <w:r w:rsidR="0033060F" w:rsidRPr="003A2A93">
        <w:rPr>
          <w:rFonts w:ascii="Montserrat Light" w:hAnsi="Montserrat Light"/>
          <w:b w:val="0"/>
          <w:sz w:val="20"/>
          <w:szCs w:val="20"/>
        </w:rPr>
        <w:t>4</w:t>
      </w:r>
    </w:p>
    <w:p w14:paraId="6575B10B" w14:textId="5CE247F1" w:rsidR="00EB61C5" w:rsidRPr="003A2A93" w:rsidRDefault="003034E9" w:rsidP="004C366D">
      <w:pPr>
        <w:pStyle w:val="Introduzione"/>
        <w:rPr>
          <w:rFonts w:ascii="Montserrat" w:hAnsi="Montserrat"/>
          <w:b w:val="0"/>
          <w:sz w:val="22"/>
          <w:szCs w:val="22"/>
        </w:rPr>
      </w:pPr>
      <w:r w:rsidRPr="003A2A93">
        <w:rPr>
          <w:rFonts w:ascii="Montserrat SemiBold" w:hAnsi="Montserrat SemiBold"/>
          <w:b w:val="0"/>
          <w:sz w:val="22"/>
          <w:szCs w:val="22"/>
        </w:rPr>
        <w:t>ATTENDEES</w:t>
      </w:r>
      <w:r w:rsidR="004504F1" w:rsidRPr="003A2A93">
        <w:rPr>
          <w:rFonts w:ascii="Montserrat SemiBold" w:hAnsi="Montserrat SemiBold"/>
          <w:b w:val="0"/>
          <w:sz w:val="22"/>
          <w:szCs w:val="22"/>
        </w:rPr>
        <w:t>:</w:t>
      </w:r>
      <w:r w:rsidR="004504F1" w:rsidRPr="003A2A93">
        <w:rPr>
          <w:rFonts w:ascii="Montserrat" w:hAnsi="Montserrat"/>
          <w:b w:val="0"/>
          <w:sz w:val="22"/>
          <w:szCs w:val="22"/>
        </w:rPr>
        <w:t xml:space="preserve"> </w:t>
      </w:r>
      <w:r w:rsidR="00617CD7">
        <w:rPr>
          <w:rFonts w:ascii="Montserrat Light" w:hAnsi="Montserrat Light"/>
          <w:b w:val="0"/>
          <w:sz w:val="20"/>
          <w:szCs w:val="20"/>
        </w:rPr>
        <w:t>Christopher</w:t>
      </w:r>
      <w:r w:rsidR="00A0049A" w:rsidRPr="003A2A93">
        <w:rPr>
          <w:rFonts w:ascii="Montserrat Light" w:hAnsi="Montserrat Light"/>
          <w:b w:val="0"/>
          <w:sz w:val="20"/>
          <w:szCs w:val="20"/>
        </w:rPr>
        <w:t>,</w:t>
      </w:r>
      <w:r w:rsidR="0075085F" w:rsidRPr="003A2A93">
        <w:rPr>
          <w:rFonts w:ascii="Montserrat Light" w:hAnsi="Montserrat Light"/>
          <w:b w:val="0"/>
          <w:sz w:val="20"/>
          <w:szCs w:val="20"/>
        </w:rPr>
        <w:t xml:space="preserve"> </w:t>
      </w:r>
      <w:r w:rsidR="00617CD7">
        <w:rPr>
          <w:rFonts w:ascii="Montserrat Light" w:hAnsi="Montserrat Light"/>
          <w:b w:val="0"/>
          <w:sz w:val="20"/>
          <w:szCs w:val="20"/>
        </w:rPr>
        <w:t>Maurizio</w:t>
      </w:r>
      <w:r w:rsidR="00F5105B" w:rsidRPr="003A2A93">
        <w:rPr>
          <w:rFonts w:ascii="Montserrat Light" w:hAnsi="Montserrat Light"/>
          <w:b w:val="0"/>
          <w:sz w:val="20"/>
          <w:szCs w:val="20"/>
        </w:rPr>
        <w:t xml:space="preserve">, </w:t>
      </w:r>
      <w:r w:rsidR="00617CD7">
        <w:rPr>
          <w:rFonts w:ascii="Montserrat Light" w:hAnsi="Montserrat Light"/>
          <w:b w:val="0"/>
          <w:sz w:val="20"/>
          <w:szCs w:val="20"/>
        </w:rPr>
        <w:t>Giulio</w:t>
      </w:r>
      <w:r w:rsidR="00BA6701" w:rsidRPr="003A2A93">
        <w:rPr>
          <w:rFonts w:ascii="Montserrat Light" w:hAnsi="Montserrat Light"/>
          <w:b w:val="0"/>
          <w:sz w:val="20"/>
          <w:szCs w:val="20"/>
        </w:rPr>
        <w:t xml:space="preserve">, </w:t>
      </w:r>
      <w:r w:rsidR="00617CD7">
        <w:rPr>
          <w:rFonts w:ascii="Montserrat Light" w:hAnsi="Montserrat Light"/>
          <w:b w:val="0"/>
          <w:sz w:val="20"/>
          <w:szCs w:val="20"/>
        </w:rPr>
        <w:t>Valentina</w:t>
      </w:r>
      <w:r w:rsidR="005B4743" w:rsidRPr="003A2A93">
        <w:rPr>
          <w:rFonts w:ascii="Montserrat Light" w:hAnsi="Montserrat Light"/>
          <w:b w:val="0"/>
          <w:sz w:val="20"/>
          <w:szCs w:val="20"/>
        </w:rPr>
        <w:t xml:space="preserve">, </w:t>
      </w:r>
      <w:r w:rsidR="00617CD7">
        <w:rPr>
          <w:rFonts w:ascii="Montserrat Light" w:hAnsi="Montserrat Light"/>
          <w:b w:val="0"/>
          <w:sz w:val="20"/>
          <w:szCs w:val="20"/>
        </w:rPr>
        <w:t>Andrea</w:t>
      </w:r>
      <w:r w:rsidR="005B4743" w:rsidRPr="003A2A93">
        <w:rPr>
          <w:rFonts w:ascii="Montserrat Light" w:hAnsi="Montserrat Light"/>
          <w:b w:val="0"/>
          <w:sz w:val="20"/>
          <w:szCs w:val="20"/>
        </w:rPr>
        <w:t xml:space="preserve">, </w:t>
      </w:r>
      <w:r w:rsidR="00617CD7">
        <w:rPr>
          <w:rFonts w:ascii="Montserrat Light" w:hAnsi="Montserrat Light"/>
          <w:b w:val="0"/>
          <w:sz w:val="20"/>
          <w:szCs w:val="20"/>
        </w:rPr>
        <w:t>Paolo, Michele, Dario</w:t>
      </w:r>
    </w:p>
    <w:p w14:paraId="6F15E868" w14:textId="5515600B" w:rsidR="00D466C8" w:rsidRPr="003A2A93" w:rsidRDefault="00EB61C5" w:rsidP="005B4743">
      <w:pPr>
        <w:pStyle w:val="Titolo1"/>
        <w:shd w:val="clear" w:color="auto" w:fill="0070C0"/>
        <w:tabs>
          <w:tab w:val="right" w:pos="10466"/>
        </w:tabs>
        <w:rPr>
          <w:rFonts w:ascii="Montserrat SemiBold" w:hAnsi="Montserrat SemiBold"/>
          <w:b w:val="0"/>
          <w:bCs/>
          <w:sz w:val="24"/>
          <w:szCs w:val="24"/>
          <w:lang w:val="en-GB"/>
        </w:rPr>
      </w:pPr>
      <w:r w:rsidRPr="003A2A93">
        <w:rPr>
          <w:rFonts w:ascii="Montserrat SemiBold" w:hAnsi="Montserrat SemiBold"/>
          <w:b w:val="0"/>
          <w:bCs/>
          <w:sz w:val="24"/>
          <w:szCs w:val="24"/>
          <w:lang w:val="en-GB"/>
        </w:rPr>
        <w:t>DEADLINE</w:t>
      </w:r>
      <w:r w:rsidR="003034E9" w:rsidRPr="003A2A93">
        <w:rPr>
          <w:rFonts w:ascii="Montserrat SemiBold" w:hAnsi="Montserrat SemiBold"/>
          <w:b w:val="0"/>
          <w:bCs/>
          <w:sz w:val="24"/>
          <w:szCs w:val="24"/>
          <w:lang w:val="en-GB"/>
        </w:rPr>
        <w:t>S</w:t>
      </w:r>
      <w:r w:rsidR="005B4743" w:rsidRPr="003A2A93">
        <w:rPr>
          <w:rFonts w:ascii="Montserrat SemiBold" w:hAnsi="Montserrat SemiBold"/>
          <w:b w:val="0"/>
          <w:bCs/>
          <w:sz w:val="24"/>
          <w:szCs w:val="24"/>
          <w:lang w:val="en-GB"/>
        </w:rPr>
        <w:tab/>
      </w:r>
    </w:p>
    <w:tbl>
      <w:tblPr>
        <w:tblStyle w:val="Grigliatabella"/>
        <w:tblW w:w="5000" w:type="pct"/>
        <w:tblInd w:w="-19" w:type="dxa"/>
        <w:tblBorders>
          <w:top w:val="single" w:sz="4" w:space="0" w:color="E2DFCC" w:themeColor="background2"/>
          <w:left w:val="single" w:sz="4" w:space="0" w:color="E2DFCC" w:themeColor="background2"/>
          <w:bottom w:val="single" w:sz="4" w:space="0" w:color="E2DFCC" w:themeColor="background2"/>
          <w:right w:val="single" w:sz="4" w:space="0" w:color="E2DFCC" w:themeColor="background2"/>
          <w:insideH w:val="single" w:sz="4" w:space="0" w:color="E2DFCC" w:themeColor="background2"/>
          <w:insideV w:val="single" w:sz="4" w:space="0" w:color="E2DFCC" w:themeColor="background2"/>
        </w:tblBorders>
        <w:tblLook w:val="04A0" w:firstRow="1" w:lastRow="0" w:firstColumn="1" w:lastColumn="0" w:noHBand="0" w:noVBand="1"/>
        <w:tblCaption w:val="Biografia"/>
        <w:tblDescription w:val="Titolo del profilo, riepilogo delle esperienze, istruzione, certificazioni, recensioni, foto personale in formato digitale"/>
      </w:tblPr>
      <w:tblGrid>
        <w:gridCol w:w="3551"/>
        <w:gridCol w:w="6905"/>
      </w:tblGrid>
      <w:tr w:rsidR="00413469" w:rsidRPr="003A2A93" w14:paraId="23BC7624" w14:textId="77777777" w:rsidTr="002B1201">
        <w:tc>
          <w:tcPr>
            <w:tcW w:w="3551" w:type="dxa"/>
            <w:shd w:val="clear" w:color="auto" w:fill="FFFFFF" w:themeFill="background1"/>
          </w:tcPr>
          <w:p w14:paraId="3681CFD3" w14:textId="524BD2BD" w:rsidR="00413469" w:rsidRPr="003A2A93" w:rsidRDefault="00413469" w:rsidP="00413469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DEADLINE 1</w:t>
            </w:r>
          </w:p>
        </w:tc>
        <w:tc>
          <w:tcPr>
            <w:tcW w:w="6905" w:type="dxa"/>
          </w:tcPr>
          <w:p w14:paraId="2D0E96D0" w14:textId="58384E28" w:rsidR="00413469" w:rsidRPr="003A2A93" w:rsidRDefault="00617CD7" w:rsidP="00413469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 xml:space="preserve">18/03/2023 Network </w:t>
            </w:r>
            <w:proofErr w:type="spellStart"/>
            <w:r>
              <w:rPr>
                <w:rFonts w:ascii="Montserrat" w:hAnsi="Montserrat"/>
                <w:sz w:val="16"/>
                <w:szCs w:val="18"/>
              </w:rPr>
              <w:t>Diagram</w:t>
            </w:r>
            <w:proofErr w:type="spellEnd"/>
            <w:r>
              <w:rPr>
                <w:rFonts w:ascii="Montserrat" w:hAnsi="Montserrat"/>
                <w:sz w:val="16"/>
                <w:szCs w:val="18"/>
              </w:rPr>
              <w:t>, Script Python enumerazione metodi HTTP</w:t>
            </w:r>
          </w:p>
        </w:tc>
      </w:tr>
      <w:tr w:rsidR="00617CD7" w:rsidRPr="003A2A93" w14:paraId="29A5D0B9" w14:textId="77777777" w:rsidTr="002B1201">
        <w:tc>
          <w:tcPr>
            <w:tcW w:w="3551" w:type="dxa"/>
            <w:shd w:val="clear" w:color="auto" w:fill="FFFFFF" w:themeFill="background1"/>
          </w:tcPr>
          <w:p w14:paraId="100D0EFC" w14:textId="41E089AE" w:rsidR="00617CD7" w:rsidRPr="003A2A93" w:rsidRDefault="00617CD7" w:rsidP="00617CD7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DEADLINE 2</w:t>
            </w:r>
          </w:p>
        </w:tc>
        <w:tc>
          <w:tcPr>
            <w:tcW w:w="6905" w:type="dxa"/>
          </w:tcPr>
          <w:p w14:paraId="60048D19" w14:textId="2EE91AA4" w:rsidR="00617CD7" w:rsidRPr="003A2A93" w:rsidRDefault="00617CD7" w:rsidP="00617CD7">
            <w:pPr>
              <w:pStyle w:val="Riga"/>
              <w:rPr>
                <w:rFonts w:ascii="Montserrat" w:hAnsi="Montserrat"/>
                <w:sz w:val="16"/>
                <w:szCs w:val="18"/>
                <w:lang w:val="en-GB"/>
              </w:rPr>
            </w:pPr>
            <w:r>
              <w:rPr>
                <w:rFonts w:ascii="Montserrat" w:hAnsi="Montserrat"/>
                <w:sz w:val="16"/>
                <w:szCs w:val="18"/>
              </w:rPr>
              <w:t>1</w:t>
            </w:r>
            <w:r>
              <w:rPr>
                <w:rFonts w:ascii="Montserrat" w:hAnsi="Montserrat"/>
                <w:sz w:val="16"/>
                <w:szCs w:val="18"/>
              </w:rPr>
              <w:t>9</w:t>
            </w:r>
            <w:r>
              <w:rPr>
                <w:rFonts w:ascii="Montserrat" w:hAnsi="Montserrat"/>
                <w:sz w:val="16"/>
                <w:szCs w:val="18"/>
              </w:rPr>
              <w:t>/03/2023</w:t>
            </w:r>
            <w:r>
              <w:rPr>
                <w:rFonts w:ascii="Montserrat" w:hAnsi="Montserrat"/>
                <w:sz w:val="16"/>
                <w:szCs w:val="18"/>
              </w:rPr>
              <w:t xml:space="preserve"> Script Python Port Scanning, Script Python </w:t>
            </w:r>
            <w:proofErr w:type="spellStart"/>
            <w:r>
              <w:rPr>
                <w:rFonts w:ascii="Montserrat" w:hAnsi="Montserrat"/>
                <w:sz w:val="16"/>
                <w:szCs w:val="18"/>
              </w:rPr>
              <w:t>Bruteforce</w:t>
            </w:r>
            <w:proofErr w:type="spellEnd"/>
          </w:p>
        </w:tc>
      </w:tr>
      <w:tr w:rsidR="00617CD7" w:rsidRPr="003A2A93" w14:paraId="1329B1F8" w14:textId="77777777" w:rsidTr="002B1201">
        <w:tc>
          <w:tcPr>
            <w:tcW w:w="3551" w:type="dxa"/>
            <w:shd w:val="clear" w:color="auto" w:fill="FFFFFF" w:themeFill="background1"/>
          </w:tcPr>
          <w:p w14:paraId="59451E79" w14:textId="5E0EBD10" w:rsidR="00617CD7" w:rsidRPr="003A2A93" w:rsidRDefault="00617CD7" w:rsidP="00617CD7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DEADLINE 3</w:t>
            </w:r>
          </w:p>
        </w:tc>
        <w:tc>
          <w:tcPr>
            <w:tcW w:w="6905" w:type="dxa"/>
          </w:tcPr>
          <w:p w14:paraId="4BAEFCEB" w14:textId="0717B90F" w:rsidR="00617CD7" w:rsidRPr="003A2A93" w:rsidRDefault="00617CD7" w:rsidP="00617CD7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 xml:space="preserve">20/03/2023 </w:t>
            </w:r>
            <w:proofErr w:type="spellStart"/>
            <w:r>
              <w:rPr>
                <w:rFonts w:ascii="Montserrat" w:hAnsi="Montserrat"/>
                <w:sz w:val="16"/>
                <w:szCs w:val="18"/>
              </w:rPr>
              <w:t>Bruteforce</w:t>
            </w:r>
            <w:proofErr w:type="spellEnd"/>
            <w:r>
              <w:rPr>
                <w:rFonts w:ascii="Montserrat" w:hAnsi="Montserrat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6"/>
                <w:szCs w:val="18"/>
              </w:rPr>
              <w:t>attack</w:t>
            </w:r>
            <w:proofErr w:type="spellEnd"/>
            <w:r>
              <w:rPr>
                <w:rFonts w:ascii="Montserrat" w:hAnsi="Montserrat"/>
                <w:sz w:val="16"/>
                <w:szCs w:val="18"/>
              </w:rPr>
              <w:t xml:space="preserve"> su server web e server app</w:t>
            </w:r>
          </w:p>
        </w:tc>
      </w:tr>
      <w:tr w:rsidR="00617CD7" w:rsidRPr="003A2A93" w14:paraId="65E445D2" w14:textId="77777777" w:rsidTr="002B1201">
        <w:tc>
          <w:tcPr>
            <w:tcW w:w="3551" w:type="dxa"/>
            <w:shd w:val="clear" w:color="auto" w:fill="FFFFFF" w:themeFill="background1"/>
          </w:tcPr>
          <w:p w14:paraId="419D2E77" w14:textId="7677FB61" w:rsidR="00617CD7" w:rsidRPr="003A2A93" w:rsidRDefault="00617CD7" w:rsidP="00617CD7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DEADLINE 4</w:t>
            </w:r>
          </w:p>
        </w:tc>
        <w:tc>
          <w:tcPr>
            <w:tcW w:w="6905" w:type="dxa"/>
          </w:tcPr>
          <w:p w14:paraId="460C6DFC" w14:textId="33CF4C63" w:rsidR="00617CD7" w:rsidRPr="003A2A93" w:rsidRDefault="00617CD7" w:rsidP="00617CD7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 xml:space="preserve">22/03/2023 Produzione Report con relativa </w:t>
            </w:r>
            <w:proofErr w:type="spellStart"/>
            <w:r>
              <w:rPr>
                <w:rFonts w:ascii="Montserrat" w:hAnsi="Montserrat"/>
                <w:sz w:val="16"/>
                <w:szCs w:val="18"/>
              </w:rPr>
              <w:t>explain</w:t>
            </w:r>
            <w:proofErr w:type="spellEnd"/>
          </w:p>
        </w:tc>
      </w:tr>
    </w:tbl>
    <w:p w14:paraId="01576B00" w14:textId="114D06BF" w:rsidR="00D466C8" w:rsidRPr="003A2A93" w:rsidRDefault="00EB61C5" w:rsidP="005B4743">
      <w:pPr>
        <w:pStyle w:val="Titolo1"/>
        <w:shd w:val="clear" w:color="auto" w:fill="0070C0"/>
        <w:rPr>
          <w:rFonts w:ascii="Montserrat SemiBold" w:hAnsi="Montserrat SemiBold"/>
          <w:b w:val="0"/>
          <w:bCs/>
          <w:sz w:val="24"/>
          <w:szCs w:val="24"/>
        </w:rPr>
      </w:pPr>
      <w:r w:rsidRPr="003A2A93">
        <w:rPr>
          <w:rFonts w:ascii="Montserrat SemiBold" w:hAnsi="Montserrat SemiBold"/>
          <w:b w:val="0"/>
          <w:bCs/>
          <w:sz w:val="24"/>
          <w:szCs w:val="24"/>
        </w:rPr>
        <w:t>TASKS</w:t>
      </w:r>
    </w:p>
    <w:tbl>
      <w:tblPr>
        <w:tblStyle w:val="Grigliatabella"/>
        <w:tblW w:w="5000" w:type="pct"/>
        <w:tblInd w:w="-19" w:type="dxa"/>
        <w:tblBorders>
          <w:top w:val="single" w:sz="4" w:space="0" w:color="E2DFCC" w:themeColor="background2"/>
          <w:left w:val="single" w:sz="4" w:space="0" w:color="E2DFCC" w:themeColor="background2"/>
          <w:bottom w:val="single" w:sz="4" w:space="0" w:color="E2DFCC" w:themeColor="background2"/>
          <w:right w:val="single" w:sz="4" w:space="0" w:color="E2DFCC" w:themeColor="background2"/>
          <w:insideH w:val="single" w:sz="4" w:space="0" w:color="E2DFCC" w:themeColor="background2"/>
          <w:insideV w:val="single" w:sz="4" w:space="0" w:color="E2DFCC" w:themeColor="background2"/>
        </w:tblBorders>
        <w:tblLook w:val="04A0" w:firstRow="1" w:lastRow="0" w:firstColumn="1" w:lastColumn="0" w:noHBand="0" w:noVBand="1"/>
        <w:tblCaption w:val="Servizi"/>
        <w:tblDescription w:val="Servizi, tariffe, promozioni, modalità di pagamento accettabili, foto di lavoro"/>
      </w:tblPr>
      <w:tblGrid>
        <w:gridCol w:w="3441"/>
        <w:gridCol w:w="7015"/>
      </w:tblGrid>
      <w:tr w:rsidR="006A79B1" w:rsidRPr="003A2A93" w14:paraId="3CD3E40A" w14:textId="77777777" w:rsidTr="002B1201">
        <w:tc>
          <w:tcPr>
            <w:tcW w:w="3559" w:type="dxa"/>
            <w:shd w:val="clear" w:color="auto" w:fill="FFFFFF" w:themeFill="background1"/>
          </w:tcPr>
          <w:p w14:paraId="11B08D16" w14:textId="2AA12F01" w:rsidR="006A79B1" w:rsidRPr="003A2A93" w:rsidRDefault="00EB61C5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 xml:space="preserve">TASKS </w:t>
            </w:r>
            <w:r w:rsidR="003034E9"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TO DO</w:t>
            </w:r>
          </w:p>
        </w:tc>
        <w:tc>
          <w:tcPr>
            <w:tcW w:w="6897" w:type="dxa"/>
          </w:tcPr>
          <w:p w14:paraId="3D212D4E" w14:textId="6A0E56BF" w:rsidR="003A1FC9" w:rsidRPr="003A2A93" w:rsidRDefault="000C0B2A" w:rsidP="000C0B2A">
            <w:pPr>
              <w:pStyle w:val="Riga"/>
              <w:ind w:left="720"/>
              <w:rPr>
                <w:rFonts w:ascii="Montserrat" w:hAnsi="Montserrat"/>
                <w:bCs/>
                <w:sz w:val="16"/>
                <w:szCs w:val="18"/>
              </w:rPr>
            </w:pPr>
            <w:r>
              <w:rPr>
                <w:rFonts w:ascii="Montserrat" w:hAnsi="Montserrat"/>
                <w:bCs/>
                <w:sz w:val="16"/>
                <w:szCs w:val="18"/>
              </w:rPr>
              <w:t>18/03/2023</w:t>
            </w:r>
          </w:p>
        </w:tc>
      </w:tr>
      <w:tr w:rsidR="006A79B1" w:rsidRPr="003A2A93" w14:paraId="120B6425" w14:textId="77777777" w:rsidTr="000C0B2A">
        <w:trPr>
          <w:trHeight w:val="4605"/>
        </w:trPr>
        <w:tc>
          <w:tcPr>
            <w:tcW w:w="3559" w:type="dxa"/>
            <w:shd w:val="clear" w:color="auto" w:fill="FFFFFF" w:themeFill="background1"/>
          </w:tcPr>
          <w:p w14:paraId="27E01592" w14:textId="3D198880" w:rsidR="006A79B1" w:rsidRPr="003A2A93" w:rsidRDefault="00FA26E5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TASKS BY WHOME</w:t>
            </w:r>
          </w:p>
        </w:tc>
        <w:tc>
          <w:tcPr>
            <w:tcW w:w="6897" w:type="dxa"/>
          </w:tcPr>
          <w:tbl>
            <w:tblPr>
              <w:tblStyle w:val="Tabellasemplice4"/>
              <w:tblW w:w="6799" w:type="dxa"/>
              <w:tblLook w:val="04A0" w:firstRow="1" w:lastRow="0" w:firstColumn="1" w:lastColumn="0" w:noHBand="0" w:noVBand="1"/>
            </w:tblPr>
            <w:tblGrid>
              <w:gridCol w:w="1465"/>
              <w:gridCol w:w="5334"/>
            </w:tblGrid>
            <w:tr w:rsidR="005F38C1" w:rsidRPr="003A2A93" w14:paraId="1618547E" w14:textId="77777777" w:rsidTr="003031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</w:tcPr>
                <w:p w14:paraId="12A3951B" w14:textId="51D511BD" w:rsidR="005F38C1" w:rsidRPr="003A2A93" w:rsidRDefault="00617CD7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CHRISTOPHER</w:t>
                  </w:r>
                </w:p>
              </w:tc>
              <w:tc>
                <w:tcPr>
                  <w:tcW w:w="5334" w:type="dxa"/>
                </w:tcPr>
                <w:p w14:paraId="76F9D455" w14:textId="1BAEC710" w:rsidR="000164E0" w:rsidRPr="000C0B2A" w:rsidRDefault="000C0B2A" w:rsidP="000C0B2A">
                  <w:pPr>
                    <w:pStyle w:val="Riga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</w:pPr>
                  <w:r w:rsidRPr="000C0B2A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 xml:space="preserve">Produzione </w:t>
                  </w:r>
                  <w:r w:rsid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 xml:space="preserve">Minutes Day e assegnazione </w:t>
                  </w:r>
                  <w:proofErr w:type="spellStart"/>
                  <w:r w:rsid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>SubTask</w:t>
                  </w:r>
                  <w:proofErr w:type="spellEnd"/>
                </w:p>
                <w:p w14:paraId="2DA44EC5" w14:textId="58A61CF9" w:rsidR="000C0B2A" w:rsidRPr="00E61BCD" w:rsidRDefault="000C0B2A" w:rsidP="000C0B2A">
                  <w:pPr>
                    <w:pStyle w:val="Riga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>)</w:t>
                  </w:r>
                </w:p>
                <w:p w14:paraId="7C27A02E" w14:textId="77777777" w:rsidR="000C0B2A" w:rsidRPr="00E61BCD" w:rsidRDefault="000C0B2A" w:rsidP="000C0B2A">
                  <w:pPr>
                    <w:pStyle w:val="Riga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b w:val="0"/>
                      <w:bCs w:val="0"/>
                      <w:strike/>
                      <w:sz w:val="16"/>
                      <w:szCs w:val="18"/>
                    </w:rPr>
                    <w:t>)</w:t>
                  </w:r>
                </w:p>
                <w:p w14:paraId="68BBF9B2" w14:textId="77777777" w:rsidR="000973D0" w:rsidRPr="000973D0" w:rsidRDefault="000973D0" w:rsidP="000C0B2A">
                  <w:pPr>
                    <w:pStyle w:val="Riga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>Produzione script Port Scanning</w:t>
                  </w:r>
                </w:p>
                <w:p w14:paraId="413E4C0F" w14:textId="0DE175B7" w:rsidR="000973D0" w:rsidRDefault="000973D0" w:rsidP="000C0B2A">
                  <w:pPr>
                    <w:pStyle w:val="Riga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 xml:space="preserve"> </w:t>
                  </w:r>
                  <w:r w:rsidRP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>e attacco</w:t>
                  </w:r>
                </w:p>
                <w:p w14:paraId="7F73BCA0" w14:textId="5F6D1A99" w:rsidR="000973D0" w:rsidRPr="000973D0" w:rsidRDefault="000973D0" w:rsidP="000C0B2A">
                  <w:pPr>
                    <w:pStyle w:val="Riga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b w:val="0"/>
                      <w:bCs w:val="0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5F38C1" w:rsidRPr="003A2A93" w14:paraId="27B08605" w14:textId="77777777" w:rsidTr="003031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  <w:shd w:val="clear" w:color="auto" w:fill="00B0F0"/>
                </w:tcPr>
                <w:p w14:paraId="3E6E1DBF" w14:textId="505D3E8B" w:rsidR="005F38C1" w:rsidRPr="003A2A93" w:rsidRDefault="00617CD7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MAURIZIO</w:t>
                  </w:r>
                </w:p>
              </w:tc>
              <w:tc>
                <w:tcPr>
                  <w:tcW w:w="5334" w:type="dxa"/>
                  <w:shd w:val="clear" w:color="auto" w:fill="00B0F0"/>
                </w:tcPr>
                <w:p w14:paraId="798024E5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1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1D6A861F" w14:textId="77777777" w:rsidR="00290641" w:rsidRPr="00E61BCD" w:rsidRDefault="000C0B2A" w:rsidP="000973D0">
                  <w:pPr>
                    <w:pStyle w:val="Paragrafoelenco"/>
                    <w:numPr>
                      <w:ilvl w:val="0"/>
                      <w:numId w:val="1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1AA80C6F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1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7DD3EC20" w14:textId="3724955A" w:rsidR="000973D0" w:rsidRDefault="000973D0" w:rsidP="000973D0">
                  <w:pPr>
                    <w:pStyle w:val="Paragrafoelenco"/>
                    <w:numPr>
                      <w:ilvl w:val="0"/>
                      <w:numId w:val="1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Montserrat" w:hAnsi="Montserrat"/>
                      <w:sz w:val="16"/>
                      <w:szCs w:val="18"/>
                    </w:rPr>
                    <w:t>e attacco</w:t>
                  </w:r>
                </w:p>
                <w:p w14:paraId="122B7191" w14:textId="4616722C" w:rsidR="000973D0" w:rsidRPr="000973D0" w:rsidRDefault="000973D0" w:rsidP="000973D0">
                  <w:pPr>
                    <w:pStyle w:val="Paragrafoelenco"/>
                    <w:numPr>
                      <w:ilvl w:val="0"/>
                      <w:numId w:val="1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5F38C1" w:rsidRPr="003A2A93" w14:paraId="539C818B" w14:textId="77777777" w:rsidTr="0030310A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</w:tcPr>
                <w:p w14:paraId="3A122617" w14:textId="3C01880B" w:rsidR="005F38C1" w:rsidRPr="003A2A93" w:rsidRDefault="00617CD7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GIULIO</w:t>
                  </w:r>
                </w:p>
              </w:tc>
              <w:tc>
                <w:tcPr>
                  <w:tcW w:w="5334" w:type="dxa"/>
                </w:tcPr>
                <w:p w14:paraId="23969A91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1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2311F448" w14:textId="77777777" w:rsidR="008548A1" w:rsidRPr="00E61BCD" w:rsidRDefault="000C0B2A" w:rsidP="000973D0">
                  <w:pPr>
                    <w:pStyle w:val="Riga"/>
                    <w:numPr>
                      <w:ilvl w:val="0"/>
                      <w:numId w:val="1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02D535A4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1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220A6593" w14:textId="0EDFDE87" w:rsidR="000973D0" w:rsidRDefault="000973D0" w:rsidP="000973D0">
                  <w:pPr>
                    <w:pStyle w:val="Riga"/>
                    <w:numPr>
                      <w:ilvl w:val="0"/>
                      <w:numId w:val="1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Montserrat" w:hAnsi="Montserrat"/>
                      <w:sz w:val="16"/>
                      <w:szCs w:val="18"/>
                    </w:rPr>
                    <w:t>e attacco</w:t>
                  </w:r>
                </w:p>
                <w:p w14:paraId="6A6F870A" w14:textId="03E773AD" w:rsidR="000973D0" w:rsidRPr="000973D0" w:rsidRDefault="000973D0" w:rsidP="000973D0">
                  <w:pPr>
                    <w:pStyle w:val="Riga"/>
                    <w:numPr>
                      <w:ilvl w:val="0"/>
                      <w:numId w:val="1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5F38C1" w:rsidRPr="003A2A93" w14:paraId="7ED56FA6" w14:textId="77777777" w:rsidTr="003031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  <w:shd w:val="clear" w:color="auto" w:fill="00B0F0"/>
                </w:tcPr>
                <w:p w14:paraId="36229574" w14:textId="536E1E71" w:rsidR="005F38C1" w:rsidRPr="003A2A93" w:rsidRDefault="00617CD7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PAOLO</w:t>
                  </w:r>
                </w:p>
              </w:tc>
              <w:tc>
                <w:tcPr>
                  <w:tcW w:w="5334" w:type="dxa"/>
                  <w:shd w:val="clear" w:color="auto" w:fill="00B0F0"/>
                </w:tcPr>
                <w:p w14:paraId="73711F23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2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12E56D02" w14:textId="77777777" w:rsidR="00E362F9" w:rsidRPr="00E61BCD" w:rsidRDefault="000C0B2A" w:rsidP="000973D0">
                  <w:pPr>
                    <w:pStyle w:val="Riga"/>
                    <w:numPr>
                      <w:ilvl w:val="0"/>
                      <w:numId w:val="2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0693B3A8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2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1F3EDB28" w14:textId="20CBA9D2" w:rsidR="000973D0" w:rsidRDefault="000973D0" w:rsidP="000973D0">
                  <w:pPr>
                    <w:pStyle w:val="Riga"/>
                    <w:numPr>
                      <w:ilvl w:val="0"/>
                      <w:numId w:val="2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Montserrat" w:hAnsi="Montserrat"/>
                      <w:sz w:val="16"/>
                      <w:szCs w:val="18"/>
                    </w:rPr>
                    <w:t>e attacco</w:t>
                  </w:r>
                </w:p>
                <w:p w14:paraId="221E48A4" w14:textId="496A3D69" w:rsidR="000973D0" w:rsidRPr="000973D0" w:rsidRDefault="000973D0" w:rsidP="000973D0">
                  <w:pPr>
                    <w:pStyle w:val="Riga"/>
                    <w:numPr>
                      <w:ilvl w:val="0"/>
                      <w:numId w:val="2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BE6C71" w:rsidRPr="003A2A93" w14:paraId="215C3124" w14:textId="77777777" w:rsidTr="0030310A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  <w:shd w:val="clear" w:color="auto" w:fill="FFFFFF" w:themeFill="background1"/>
                </w:tcPr>
                <w:p w14:paraId="7BE6FAAF" w14:textId="62C46657" w:rsidR="00BE6C71" w:rsidRPr="003A2A93" w:rsidRDefault="000C0B2A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VALENTINA</w:t>
                  </w:r>
                </w:p>
              </w:tc>
              <w:tc>
                <w:tcPr>
                  <w:tcW w:w="5334" w:type="dxa"/>
                  <w:shd w:val="clear" w:color="auto" w:fill="FFFFFF" w:themeFill="background1"/>
                </w:tcPr>
                <w:p w14:paraId="417DEA6A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3146C6A6" w14:textId="77777777" w:rsidR="00CD524E" w:rsidRPr="00E61BCD" w:rsidRDefault="000C0B2A" w:rsidP="000973D0">
                  <w:pPr>
                    <w:pStyle w:val="Riga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033F932B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649E2D03" w14:textId="74F265D3" w:rsidR="000973D0" w:rsidRDefault="000973D0" w:rsidP="000973D0">
                  <w:pPr>
                    <w:pStyle w:val="Riga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Montserrat" w:hAnsi="Montserrat"/>
                      <w:sz w:val="16"/>
                      <w:szCs w:val="18"/>
                    </w:rPr>
                    <w:t>e attacco</w:t>
                  </w:r>
                </w:p>
                <w:p w14:paraId="672C1631" w14:textId="2331A58E" w:rsidR="000973D0" w:rsidRPr="000973D0" w:rsidRDefault="000973D0" w:rsidP="000973D0">
                  <w:pPr>
                    <w:pStyle w:val="Riga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5872DA" w:rsidRPr="003A2A93" w14:paraId="02D6732A" w14:textId="77777777" w:rsidTr="003031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  <w:shd w:val="clear" w:color="auto" w:fill="00B0F0"/>
                </w:tcPr>
                <w:p w14:paraId="55A87886" w14:textId="2A3ABC3B" w:rsidR="005872DA" w:rsidRPr="003A2A93" w:rsidRDefault="000C0B2A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ANDREA</w:t>
                  </w:r>
                </w:p>
              </w:tc>
              <w:tc>
                <w:tcPr>
                  <w:tcW w:w="5334" w:type="dxa"/>
                  <w:shd w:val="clear" w:color="auto" w:fill="00B0F0"/>
                </w:tcPr>
                <w:p w14:paraId="1EBEE6B5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1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19E25829" w14:textId="77777777" w:rsidR="00CD524E" w:rsidRPr="00E61BCD" w:rsidRDefault="000C0B2A" w:rsidP="000973D0">
                  <w:pPr>
                    <w:pStyle w:val="Riga"/>
                    <w:numPr>
                      <w:ilvl w:val="0"/>
                      <w:numId w:val="1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1B5CE188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1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22C65D44" w14:textId="33FAF73F" w:rsidR="000973D0" w:rsidRDefault="000973D0" w:rsidP="000973D0">
                  <w:pPr>
                    <w:pStyle w:val="Riga"/>
                    <w:numPr>
                      <w:ilvl w:val="0"/>
                      <w:numId w:val="1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Montserrat" w:hAnsi="Montserrat"/>
                      <w:sz w:val="16"/>
                      <w:szCs w:val="18"/>
                    </w:rPr>
                    <w:t>e attacco</w:t>
                  </w:r>
                </w:p>
                <w:p w14:paraId="3B248386" w14:textId="2EF4B220" w:rsidR="000973D0" w:rsidRPr="000973D0" w:rsidRDefault="000973D0" w:rsidP="000973D0">
                  <w:pPr>
                    <w:pStyle w:val="Riga"/>
                    <w:numPr>
                      <w:ilvl w:val="0"/>
                      <w:numId w:val="1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3F3295" w:rsidRPr="003A2A93" w14:paraId="2EB89A66" w14:textId="77777777" w:rsidTr="0030310A">
              <w:trPr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  <w:shd w:val="clear" w:color="auto" w:fill="FFFFFF" w:themeFill="background1"/>
                </w:tcPr>
                <w:p w14:paraId="57144822" w14:textId="1FCC6397" w:rsidR="003F3295" w:rsidRPr="003A2A93" w:rsidRDefault="00617CD7" w:rsidP="005F38C1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MICHELE</w:t>
                  </w:r>
                </w:p>
              </w:tc>
              <w:tc>
                <w:tcPr>
                  <w:tcW w:w="5334" w:type="dxa"/>
                  <w:shd w:val="clear" w:color="auto" w:fill="FFFFFF" w:themeFill="background1"/>
                </w:tcPr>
                <w:p w14:paraId="45FF7B12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1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053F88F9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1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71766EDA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1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0FC60536" w14:textId="7317B4DC" w:rsidR="000973D0" w:rsidRDefault="000973D0" w:rsidP="000973D0">
                  <w:pPr>
                    <w:pStyle w:val="Riga"/>
                    <w:numPr>
                      <w:ilvl w:val="0"/>
                      <w:numId w:val="1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Montserrat" w:hAnsi="Montserrat"/>
                      <w:sz w:val="16"/>
                      <w:szCs w:val="18"/>
                    </w:rPr>
                    <w:t>e attacco</w:t>
                  </w:r>
                </w:p>
                <w:p w14:paraId="402035B1" w14:textId="3AC2A77C" w:rsidR="000973D0" w:rsidRPr="000973D0" w:rsidRDefault="000973D0" w:rsidP="000973D0">
                  <w:pPr>
                    <w:pStyle w:val="Riga"/>
                    <w:numPr>
                      <w:ilvl w:val="0"/>
                      <w:numId w:val="1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  <w:tr w:rsidR="000C0B2A" w:rsidRPr="003A2A93" w14:paraId="062A610A" w14:textId="77777777" w:rsidTr="003031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5" w:type="dxa"/>
                  <w:shd w:val="clear" w:color="auto" w:fill="00B0F0"/>
                </w:tcPr>
                <w:p w14:paraId="1A5105B2" w14:textId="79AD5640" w:rsidR="000C0B2A" w:rsidRDefault="000C0B2A" w:rsidP="000C0B2A">
                  <w:pPr>
                    <w:pStyle w:val="Riga"/>
                    <w:rPr>
                      <w:rFonts w:ascii="Montserrat" w:hAnsi="Montserrat"/>
                      <w:sz w:val="16"/>
                      <w:szCs w:val="18"/>
                    </w:rPr>
                  </w:pPr>
                  <w:r>
                    <w:rPr>
                      <w:rFonts w:ascii="Montserrat" w:hAnsi="Montserrat"/>
                      <w:sz w:val="16"/>
                      <w:szCs w:val="18"/>
                    </w:rPr>
                    <w:t>DARIO</w:t>
                  </w:r>
                </w:p>
              </w:tc>
              <w:tc>
                <w:tcPr>
                  <w:tcW w:w="5334" w:type="dxa"/>
                  <w:shd w:val="clear" w:color="auto" w:fill="00B0F0"/>
                </w:tcPr>
                <w:p w14:paraId="78A501EE" w14:textId="10B4D3C4" w:rsidR="000C0B2A" w:rsidRPr="00E61BCD" w:rsidRDefault="000C0B2A" w:rsidP="000973D0">
                  <w:pPr>
                    <w:pStyle w:val="Riga"/>
                    <w:numPr>
                      <w:ilvl w:val="0"/>
                      <w:numId w:val="2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b/>
                      <w:bCs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Produzione network 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diagram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 xml:space="preserve">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0CC07F5F" w14:textId="77777777" w:rsidR="000C0B2A" w:rsidRPr="00E61BCD" w:rsidRDefault="000C0B2A" w:rsidP="000973D0">
                  <w:pPr>
                    <w:pStyle w:val="Riga"/>
                    <w:numPr>
                      <w:ilvl w:val="0"/>
                      <w:numId w:val="2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trike/>
                      <w:sz w:val="16"/>
                      <w:szCs w:val="18"/>
                    </w:rPr>
                  </w:pPr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Produzione script Python HTTP Methods (</w:t>
                  </w:r>
                  <w:proofErr w:type="spellStart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done</w:t>
                  </w:r>
                  <w:proofErr w:type="spellEnd"/>
                  <w:r w:rsidRPr="00E61BCD">
                    <w:rPr>
                      <w:rFonts w:ascii="Montserrat" w:hAnsi="Montserrat"/>
                      <w:strike/>
                      <w:sz w:val="16"/>
                      <w:szCs w:val="18"/>
                    </w:rPr>
                    <w:t>)</w:t>
                  </w:r>
                </w:p>
                <w:p w14:paraId="4FE32425" w14:textId="77777777" w:rsidR="000973D0" w:rsidRPr="000973D0" w:rsidRDefault="000973D0" w:rsidP="000973D0">
                  <w:pPr>
                    <w:pStyle w:val="Riga"/>
                    <w:numPr>
                      <w:ilvl w:val="0"/>
                      <w:numId w:val="2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script Port Scanning</w:t>
                  </w:r>
                </w:p>
                <w:p w14:paraId="4B5377B0" w14:textId="13EEA9A8" w:rsidR="000973D0" w:rsidRDefault="000973D0" w:rsidP="000973D0">
                  <w:pPr>
                    <w:pStyle w:val="Riga"/>
                    <w:numPr>
                      <w:ilvl w:val="0"/>
                      <w:numId w:val="2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 xml:space="preserve">Produzione script </w:t>
                  </w:r>
                  <w:proofErr w:type="spellStart"/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Bruteforce</w:t>
                  </w:r>
                  <w:proofErr w:type="spellEnd"/>
                  <w:r>
                    <w:rPr>
                      <w:rFonts w:ascii="Montserrat" w:hAnsi="Montserrat"/>
                      <w:sz w:val="16"/>
                      <w:szCs w:val="18"/>
                    </w:rPr>
                    <w:t xml:space="preserve"> e attacco</w:t>
                  </w:r>
                </w:p>
                <w:p w14:paraId="315432B7" w14:textId="5C237C1E" w:rsidR="000973D0" w:rsidRPr="000973D0" w:rsidRDefault="000973D0" w:rsidP="000973D0">
                  <w:pPr>
                    <w:pStyle w:val="Riga"/>
                    <w:numPr>
                      <w:ilvl w:val="0"/>
                      <w:numId w:val="27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ontserrat" w:hAnsi="Montserrat"/>
                      <w:sz w:val="16"/>
                      <w:szCs w:val="18"/>
                    </w:rPr>
                  </w:pPr>
                  <w:r w:rsidRPr="000973D0">
                    <w:rPr>
                      <w:rFonts w:ascii="Montserrat" w:hAnsi="Montserrat"/>
                      <w:sz w:val="16"/>
                      <w:szCs w:val="18"/>
                    </w:rPr>
                    <w:t>Produzione Report e Documentazione</w:t>
                  </w:r>
                </w:p>
              </w:tc>
            </w:tr>
          </w:tbl>
          <w:p w14:paraId="5D293CB9" w14:textId="77777777" w:rsidR="006A79B1" w:rsidRPr="003A2A93" w:rsidRDefault="006A79B1" w:rsidP="0045676C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</w:p>
        </w:tc>
      </w:tr>
      <w:tr w:rsidR="006A79B1" w:rsidRPr="003A2A93" w14:paraId="59D0C49F" w14:textId="77777777" w:rsidTr="002B1201">
        <w:tc>
          <w:tcPr>
            <w:tcW w:w="3559" w:type="dxa"/>
            <w:shd w:val="clear" w:color="auto" w:fill="FFFFFF" w:themeFill="background1"/>
          </w:tcPr>
          <w:p w14:paraId="5A0D983C" w14:textId="77777777" w:rsidR="006A79B1" w:rsidRPr="003A2A93" w:rsidRDefault="00EB61C5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lastRenderedPageBreak/>
              <w:t>DEADLINE TASKS</w:t>
            </w:r>
          </w:p>
        </w:tc>
        <w:tc>
          <w:tcPr>
            <w:tcW w:w="6897" w:type="dxa"/>
          </w:tcPr>
          <w:p w14:paraId="569629DC" w14:textId="6BF6638B" w:rsidR="006A79B1" w:rsidRPr="003A2A93" w:rsidRDefault="00617CD7" w:rsidP="0045676C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>22/03/2023</w:t>
            </w:r>
          </w:p>
        </w:tc>
      </w:tr>
      <w:tr w:rsidR="006A79B1" w:rsidRPr="003A2A93" w14:paraId="4EE81AEC" w14:textId="77777777" w:rsidTr="002B1201">
        <w:tc>
          <w:tcPr>
            <w:tcW w:w="3559" w:type="dxa"/>
            <w:shd w:val="clear" w:color="auto" w:fill="FFFFFF" w:themeFill="background1"/>
          </w:tcPr>
          <w:p w14:paraId="3913F096" w14:textId="15140D8F" w:rsidR="006A79B1" w:rsidRPr="003A2A93" w:rsidRDefault="003034E9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MORE</w:t>
            </w:r>
          </w:p>
        </w:tc>
        <w:tc>
          <w:tcPr>
            <w:tcW w:w="6897" w:type="dxa"/>
          </w:tcPr>
          <w:p w14:paraId="4D0188C0" w14:textId="6C495C1F" w:rsidR="00430AB0" w:rsidRPr="003A2A93" w:rsidRDefault="00617CD7" w:rsidP="005B4743">
            <w:pPr>
              <w:pStyle w:val="Riga"/>
              <w:numPr>
                <w:ilvl w:val="0"/>
                <w:numId w:val="25"/>
              </w:numPr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 xml:space="preserve">Nella produzione dei report considerare i soggetti target: Dirigenza, Area Tecnica, Area Commerciale </w:t>
            </w:r>
          </w:p>
        </w:tc>
      </w:tr>
    </w:tbl>
    <w:p w14:paraId="395D9C29" w14:textId="00C84277" w:rsidR="00D466C8" w:rsidRPr="003A2A93" w:rsidRDefault="00BC6484" w:rsidP="005B4743">
      <w:pPr>
        <w:pStyle w:val="Titolo1"/>
        <w:shd w:val="clear" w:color="auto" w:fill="0070C0"/>
        <w:rPr>
          <w:rFonts w:ascii="Montserrat SemiBold" w:hAnsi="Montserrat SemiBold"/>
          <w:b w:val="0"/>
          <w:bCs/>
          <w:sz w:val="24"/>
          <w:szCs w:val="24"/>
        </w:rPr>
      </w:pPr>
      <w:r w:rsidRPr="003A2A93">
        <w:rPr>
          <w:rFonts w:ascii="Montserrat SemiBold" w:hAnsi="Montserrat SemiBold"/>
          <w:b w:val="0"/>
          <w:bCs/>
          <w:sz w:val="24"/>
          <w:szCs w:val="24"/>
        </w:rPr>
        <w:t>queries</w:t>
      </w:r>
    </w:p>
    <w:tbl>
      <w:tblPr>
        <w:tblStyle w:val="Grigliatabella"/>
        <w:tblW w:w="5000" w:type="pct"/>
        <w:tblInd w:w="-33" w:type="dxa"/>
        <w:tblBorders>
          <w:top w:val="single" w:sz="4" w:space="0" w:color="E2DFCC" w:themeColor="background2"/>
          <w:left w:val="single" w:sz="4" w:space="0" w:color="E2DFCC" w:themeColor="background2"/>
          <w:bottom w:val="single" w:sz="4" w:space="0" w:color="E2DFCC" w:themeColor="background2"/>
          <w:right w:val="single" w:sz="4" w:space="0" w:color="E2DFCC" w:themeColor="background2"/>
          <w:insideH w:val="single" w:sz="4" w:space="0" w:color="E2DFCC" w:themeColor="background2"/>
          <w:insideV w:val="single" w:sz="4" w:space="0" w:color="E2DFCC" w:themeColor="background2"/>
        </w:tblBorders>
        <w:tblLook w:val="04A0" w:firstRow="1" w:lastRow="0" w:firstColumn="1" w:lastColumn="0" w:noHBand="0" w:noVBand="1"/>
        <w:tblCaption w:val="Disponibilità"/>
        <w:tblDescription w:val="Ore e giorni disponibili, tempi di risposta, distanza che si è disponibili a raggiungere"/>
      </w:tblPr>
      <w:tblGrid>
        <w:gridCol w:w="3482"/>
        <w:gridCol w:w="6974"/>
      </w:tblGrid>
      <w:tr w:rsidR="00566760" w:rsidRPr="003A2A93" w14:paraId="4E7D8A3A" w14:textId="77777777" w:rsidTr="002B1201">
        <w:tc>
          <w:tcPr>
            <w:tcW w:w="3482" w:type="dxa"/>
            <w:shd w:val="clear" w:color="auto" w:fill="FFFFFF" w:themeFill="background1"/>
          </w:tcPr>
          <w:p w14:paraId="573CB539" w14:textId="0D9E282B" w:rsidR="00566760" w:rsidRPr="003A2A93" w:rsidRDefault="008D7E62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TO INVESTIGATE</w:t>
            </w:r>
            <w:r w:rsidR="006F3538"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 xml:space="preserve"> </w:t>
            </w:r>
          </w:p>
        </w:tc>
        <w:tc>
          <w:tcPr>
            <w:tcW w:w="6974" w:type="dxa"/>
          </w:tcPr>
          <w:p w14:paraId="0D9CABF5" w14:textId="66896040" w:rsidR="000F47DB" w:rsidRPr="003A2A93" w:rsidRDefault="00617CD7" w:rsidP="00CD524E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 xml:space="preserve">Elementi di vulnerabilità e criticità sull’infrastruttura esistente </w:t>
            </w:r>
          </w:p>
        </w:tc>
      </w:tr>
      <w:tr w:rsidR="00566760" w:rsidRPr="003A2A93" w14:paraId="720CBABB" w14:textId="77777777" w:rsidTr="002B1201">
        <w:tc>
          <w:tcPr>
            <w:tcW w:w="3482" w:type="dxa"/>
            <w:shd w:val="clear" w:color="auto" w:fill="FFFFFF" w:themeFill="background1"/>
          </w:tcPr>
          <w:p w14:paraId="6E4A72F4" w14:textId="0046EF40" w:rsidR="00566760" w:rsidRPr="003A2A93" w:rsidRDefault="008D7E62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SOLVED</w:t>
            </w:r>
          </w:p>
        </w:tc>
        <w:tc>
          <w:tcPr>
            <w:tcW w:w="6974" w:type="dxa"/>
          </w:tcPr>
          <w:p w14:paraId="636467F0" w14:textId="7FCBDB8C" w:rsidR="00566760" w:rsidRPr="003A2A93" w:rsidRDefault="00617CD7" w:rsidP="005B4743">
            <w:pPr>
              <w:pStyle w:val="Riga"/>
              <w:numPr>
                <w:ilvl w:val="0"/>
                <w:numId w:val="26"/>
              </w:numPr>
              <w:rPr>
                <w:rFonts w:ascii="Montserrat" w:hAnsi="Montserrat"/>
                <w:sz w:val="16"/>
                <w:szCs w:val="18"/>
              </w:rPr>
            </w:pPr>
            <w:proofErr w:type="spellStart"/>
            <w:r>
              <w:rPr>
                <w:rFonts w:ascii="Montserrat" w:hAnsi="Montserrat"/>
                <w:sz w:val="16"/>
                <w:szCs w:val="18"/>
              </w:rPr>
              <w:t>Diagram</w:t>
            </w:r>
            <w:proofErr w:type="spellEnd"/>
            <w:r>
              <w:rPr>
                <w:rFonts w:ascii="Montserrat" w:hAnsi="Montserrat"/>
                <w:sz w:val="16"/>
                <w:szCs w:val="18"/>
              </w:rPr>
              <w:t xml:space="preserve"> Network</w:t>
            </w:r>
          </w:p>
          <w:p w14:paraId="3928ECAF" w14:textId="25875F34" w:rsidR="00240C73" w:rsidRPr="003A2A93" w:rsidRDefault="00617CD7" w:rsidP="005B4743">
            <w:pPr>
              <w:pStyle w:val="Riga"/>
              <w:numPr>
                <w:ilvl w:val="0"/>
                <w:numId w:val="26"/>
              </w:numPr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>Script Python enumerazione metodi http</w:t>
            </w:r>
          </w:p>
        </w:tc>
      </w:tr>
      <w:tr w:rsidR="00EB61C5" w:rsidRPr="003A2A93" w14:paraId="70956085" w14:textId="77777777" w:rsidTr="002B1201">
        <w:tc>
          <w:tcPr>
            <w:tcW w:w="3482" w:type="dxa"/>
            <w:shd w:val="clear" w:color="auto" w:fill="FFFFFF" w:themeFill="background1"/>
          </w:tcPr>
          <w:p w14:paraId="6D648ADF" w14:textId="164A582C" w:rsidR="00EB61C5" w:rsidRPr="003A2A93" w:rsidRDefault="008D7E62" w:rsidP="00EB61C5">
            <w:pPr>
              <w:pStyle w:val="intestazioneriga"/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MORE</w:t>
            </w:r>
          </w:p>
        </w:tc>
        <w:tc>
          <w:tcPr>
            <w:tcW w:w="6974" w:type="dxa"/>
          </w:tcPr>
          <w:p w14:paraId="45307F6D" w14:textId="1A6FF07C" w:rsidR="00EB61C5" w:rsidRPr="003A2A93" w:rsidRDefault="00617CD7" w:rsidP="00617CD7">
            <w:pPr>
              <w:pStyle w:val="Riga"/>
              <w:rPr>
                <w:rFonts w:ascii="Montserrat" w:hAnsi="Montserrat"/>
                <w:sz w:val="16"/>
                <w:szCs w:val="18"/>
              </w:rPr>
            </w:pPr>
            <w:r>
              <w:rPr>
                <w:rFonts w:ascii="Montserrat" w:hAnsi="Montserrat"/>
                <w:sz w:val="16"/>
                <w:szCs w:val="18"/>
              </w:rPr>
              <w:t>Suggerire attività correttive e produrre report relativi</w:t>
            </w:r>
          </w:p>
        </w:tc>
      </w:tr>
    </w:tbl>
    <w:p w14:paraId="6EDCEA97" w14:textId="091E55FF" w:rsidR="00D466C8" w:rsidRPr="003A2A93" w:rsidRDefault="008D7E62" w:rsidP="005B4743">
      <w:pPr>
        <w:pStyle w:val="Titolo1"/>
        <w:shd w:val="clear" w:color="auto" w:fill="0070C0"/>
        <w:rPr>
          <w:rFonts w:ascii="Montserrat SemiBold" w:hAnsi="Montserrat SemiBold"/>
          <w:b w:val="0"/>
          <w:bCs/>
          <w:sz w:val="24"/>
          <w:szCs w:val="24"/>
        </w:rPr>
      </w:pPr>
      <w:r w:rsidRPr="003A2A93">
        <w:rPr>
          <w:rFonts w:ascii="Montserrat SemiBold" w:hAnsi="Montserrat SemiBold"/>
          <w:b w:val="0"/>
          <w:bCs/>
          <w:sz w:val="24"/>
          <w:szCs w:val="24"/>
        </w:rPr>
        <w:t>additional information</w:t>
      </w:r>
    </w:p>
    <w:tbl>
      <w:tblPr>
        <w:tblStyle w:val="Grigliatabella"/>
        <w:tblW w:w="5000" w:type="pct"/>
        <w:tblInd w:w="-33" w:type="dxa"/>
        <w:tblBorders>
          <w:top w:val="single" w:sz="4" w:space="0" w:color="E2DFCC" w:themeColor="background2"/>
          <w:left w:val="single" w:sz="4" w:space="0" w:color="E2DFCC" w:themeColor="background2"/>
          <w:bottom w:val="single" w:sz="4" w:space="0" w:color="E2DFCC" w:themeColor="background2"/>
          <w:right w:val="single" w:sz="4" w:space="0" w:color="E2DFCC" w:themeColor="background2"/>
          <w:insideH w:val="single" w:sz="4" w:space="0" w:color="E2DFCC" w:themeColor="background2"/>
          <w:insideV w:val="single" w:sz="4" w:space="0" w:color="E2DFCC" w:themeColor="background2"/>
        </w:tblBorders>
        <w:tblLook w:val="04A0" w:firstRow="1" w:lastRow="0" w:firstColumn="1" w:lastColumn="0" w:noHBand="0" w:noVBand="1"/>
        <w:tblCaption w:val="Informazioni aggiuntive"/>
        <w:tblDescription w:val="Includere tutte le informazioni non elencate sopra che si desidera comunicare ai clienti potenziali"/>
      </w:tblPr>
      <w:tblGrid>
        <w:gridCol w:w="3486"/>
        <w:gridCol w:w="6970"/>
      </w:tblGrid>
      <w:tr w:rsidR="00275A40" w:rsidRPr="003A2A93" w14:paraId="71640B2D" w14:textId="77777777" w:rsidTr="002B1201">
        <w:tc>
          <w:tcPr>
            <w:tcW w:w="3150" w:type="dxa"/>
            <w:shd w:val="clear" w:color="auto" w:fill="FFFFFF" w:themeFill="background1"/>
          </w:tcPr>
          <w:p w14:paraId="2C20A29C" w14:textId="751B4AD4" w:rsidR="00275A40" w:rsidRPr="003A2A93" w:rsidRDefault="008D7E62" w:rsidP="00EB61C5">
            <w:pPr>
              <w:pStyle w:val="intestazioneriga"/>
              <w:rPr>
                <w:rFonts w:ascii="Montserrat SemiBold" w:hAnsi="Montserrat SemiBold"/>
                <w:sz w:val="18"/>
                <w:szCs w:val="20"/>
              </w:rPr>
            </w:pPr>
            <w:r w:rsidRPr="003A2A93">
              <w:rPr>
                <w:rFonts w:ascii="Montserrat SemiBold" w:hAnsi="Montserrat SemiBold"/>
                <w:color w:val="000000" w:themeColor="text1"/>
                <w:sz w:val="16"/>
                <w:szCs w:val="18"/>
              </w:rPr>
              <w:t>REMARKS</w:t>
            </w:r>
          </w:p>
        </w:tc>
        <w:tc>
          <w:tcPr>
            <w:tcW w:w="6299" w:type="dxa"/>
          </w:tcPr>
          <w:p w14:paraId="7B0B08F8" w14:textId="6F75ADBE" w:rsidR="00177CD5" w:rsidRPr="003A2A93" w:rsidRDefault="00617CD7" w:rsidP="00CD524E">
            <w:pPr>
              <w:pStyle w:val="Riga"/>
              <w:numPr>
                <w:ilvl w:val="0"/>
                <w:numId w:val="3"/>
              </w:numPr>
              <w:rPr>
                <w:rFonts w:ascii="Montserrat" w:hAnsi="Montserrat"/>
                <w:bCs/>
                <w:sz w:val="16"/>
                <w:szCs w:val="18"/>
              </w:rPr>
            </w:pPr>
            <w:r>
              <w:rPr>
                <w:rFonts w:ascii="Montserrat" w:hAnsi="Montserrat"/>
                <w:bCs/>
                <w:sz w:val="16"/>
                <w:szCs w:val="18"/>
              </w:rPr>
              <w:t>None</w:t>
            </w:r>
          </w:p>
        </w:tc>
      </w:tr>
    </w:tbl>
    <w:p w14:paraId="26C213B2" w14:textId="77777777" w:rsidR="00132334" w:rsidRDefault="00132334" w:rsidP="00A80CCA">
      <w:pPr>
        <w:pStyle w:val="Caselladicontrollo"/>
        <w:ind w:left="0" w:firstLine="0"/>
        <w:rPr>
          <w:rFonts w:ascii="Roboto Lt" w:hAnsi="Roboto Lt"/>
          <w:b/>
        </w:rPr>
      </w:pPr>
    </w:p>
    <w:p w14:paraId="59E41208" w14:textId="77777777" w:rsidR="007C6FFC" w:rsidRPr="007C6FFC" w:rsidRDefault="007C6FFC" w:rsidP="007C6FFC"/>
    <w:p w14:paraId="37327F03" w14:textId="77777777" w:rsidR="007C6FFC" w:rsidRPr="007C6FFC" w:rsidRDefault="007C6FFC" w:rsidP="000C0B2A"/>
    <w:sectPr w:rsidR="007C6FFC" w:rsidRPr="007C6FFC" w:rsidSect="00861FF2">
      <w:pgSz w:w="11906" w:h="16838" w:code="9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ADB96" w14:textId="77777777" w:rsidR="00861FF2" w:rsidRDefault="00861FF2" w:rsidP="00D337E7">
      <w:pPr>
        <w:spacing w:after="0" w:line="240" w:lineRule="auto"/>
      </w:pPr>
      <w:r>
        <w:separator/>
      </w:r>
    </w:p>
  </w:endnote>
  <w:endnote w:type="continuationSeparator" w:id="0">
    <w:p w14:paraId="0B45AE7A" w14:textId="77777777" w:rsidR="00861FF2" w:rsidRDefault="00861FF2" w:rsidP="00D337E7">
      <w:pPr>
        <w:spacing w:after="0" w:line="240" w:lineRule="auto"/>
      </w:pPr>
      <w:r>
        <w:continuationSeparator/>
      </w:r>
    </w:p>
  </w:endnote>
  <w:endnote w:type="continuationNotice" w:id="1">
    <w:p w14:paraId="2E2A5624" w14:textId="77777777" w:rsidR="00861FF2" w:rsidRDefault="00861F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Roboto Lt">
    <w:altName w:val="Arial"/>
    <w:charset w:val="00"/>
    <w:family w:val="auto"/>
    <w:pitch w:val="variable"/>
    <w:sig w:usb0="E00002E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D17B" w14:textId="77777777" w:rsidR="00861FF2" w:rsidRDefault="00861FF2" w:rsidP="00D337E7">
      <w:pPr>
        <w:spacing w:after="0" w:line="240" w:lineRule="auto"/>
      </w:pPr>
      <w:r>
        <w:separator/>
      </w:r>
    </w:p>
  </w:footnote>
  <w:footnote w:type="continuationSeparator" w:id="0">
    <w:p w14:paraId="47588AD8" w14:textId="77777777" w:rsidR="00861FF2" w:rsidRDefault="00861FF2" w:rsidP="00D337E7">
      <w:pPr>
        <w:spacing w:after="0" w:line="240" w:lineRule="auto"/>
      </w:pPr>
      <w:r>
        <w:continuationSeparator/>
      </w:r>
    </w:p>
  </w:footnote>
  <w:footnote w:type="continuationNotice" w:id="1">
    <w:p w14:paraId="089881BF" w14:textId="77777777" w:rsidR="00861FF2" w:rsidRDefault="00861F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A40"/>
    <w:multiLevelType w:val="hybridMultilevel"/>
    <w:tmpl w:val="EE6653D2"/>
    <w:lvl w:ilvl="0" w:tplc="353CCA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0CA"/>
    <w:multiLevelType w:val="hybridMultilevel"/>
    <w:tmpl w:val="C80E6FA2"/>
    <w:lvl w:ilvl="0" w:tplc="36ACAE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1F8B"/>
    <w:multiLevelType w:val="hybridMultilevel"/>
    <w:tmpl w:val="A1966D56"/>
    <w:lvl w:ilvl="0" w:tplc="A81A8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8596" w:themeColor="accent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6063"/>
    <w:multiLevelType w:val="hybridMultilevel"/>
    <w:tmpl w:val="0548D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A5A"/>
    <w:multiLevelType w:val="hybridMultilevel"/>
    <w:tmpl w:val="2A30E5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12B3"/>
    <w:multiLevelType w:val="hybridMultilevel"/>
    <w:tmpl w:val="262A5D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C5FE9"/>
    <w:multiLevelType w:val="hybridMultilevel"/>
    <w:tmpl w:val="04848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C6D58"/>
    <w:multiLevelType w:val="hybridMultilevel"/>
    <w:tmpl w:val="4A5ABF4A"/>
    <w:lvl w:ilvl="0" w:tplc="9112F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9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6833"/>
    <w:multiLevelType w:val="hybridMultilevel"/>
    <w:tmpl w:val="908480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F256B"/>
    <w:multiLevelType w:val="hybridMultilevel"/>
    <w:tmpl w:val="9C760686"/>
    <w:lvl w:ilvl="0" w:tplc="EDE2B0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8859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7F4"/>
    <w:multiLevelType w:val="hybridMultilevel"/>
    <w:tmpl w:val="86087686"/>
    <w:lvl w:ilvl="0" w:tplc="1D384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B670E"/>
    <w:multiLevelType w:val="hybridMultilevel"/>
    <w:tmpl w:val="7D4C4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9556C"/>
    <w:multiLevelType w:val="hybridMultilevel"/>
    <w:tmpl w:val="DAE657FE"/>
    <w:lvl w:ilvl="0" w:tplc="9112F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9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92CD9"/>
    <w:multiLevelType w:val="hybridMultilevel"/>
    <w:tmpl w:val="7B7E0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81749"/>
    <w:multiLevelType w:val="hybridMultilevel"/>
    <w:tmpl w:val="72D4B0D8"/>
    <w:lvl w:ilvl="0" w:tplc="3926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8248A"/>
    <w:multiLevelType w:val="hybridMultilevel"/>
    <w:tmpl w:val="02D28F0E"/>
    <w:lvl w:ilvl="0" w:tplc="13F041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8859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1195F"/>
    <w:multiLevelType w:val="hybridMultilevel"/>
    <w:tmpl w:val="C2CEF940"/>
    <w:lvl w:ilvl="0" w:tplc="74902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859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D2C21"/>
    <w:multiLevelType w:val="hybridMultilevel"/>
    <w:tmpl w:val="C42090CA"/>
    <w:lvl w:ilvl="0" w:tplc="CA00D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8596" w:themeColor="accent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21CAF"/>
    <w:multiLevelType w:val="hybridMultilevel"/>
    <w:tmpl w:val="51D0F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13E7E"/>
    <w:multiLevelType w:val="hybridMultilevel"/>
    <w:tmpl w:val="3BF8FA56"/>
    <w:lvl w:ilvl="0" w:tplc="5A0ACF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C0EF7"/>
    <w:multiLevelType w:val="hybridMultilevel"/>
    <w:tmpl w:val="FFC0F554"/>
    <w:lvl w:ilvl="0" w:tplc="9112F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9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56C3"/>
    <w:multiLevelType w:val="hybridMultilevel"/>
    <w:tmpl w:val="6D361CE4"/>
    <w:lvl w:ilvl="0" w:tplc="D1C02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816FC"/>
    <w:multiLevelType w:val="hybridMultilevel"/>
    <w:tmpl w:val="AEDCB230"/>
    <w:lvl w:ilvl="0" w:tplc="81D2D8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3EE7"/>
    <w:multiLevelType w:val="hybridMultilevel"/>
    <w:tmpl w:val="EA9E6EA4"/>
    <w:lvl w:ilvl="0" w:tplc="72188CC4">
      <w:start w:val="1"/>
      <w:numFmt w:val="bullet"/>
      <w:pStyle w:val="puntoelenco"/>
      <w:lvlText w:val=""/>
      <w:lvlJc w:val="left"/>
      <w:pPr>
        <w:ind w:left="360" w:hanging="360"/>
      </w:pPr>
      <w:rPr>
        <w:rFonts w:ascii="Wingdings" w:hAnsi="Wingdings" w:hint="default"/>
        <w:color w:val="F0592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A0771"/>
    <w:multiLevelType w:val="hybridMultilevel"/>
    <w:tmpl w:val="76CE58FC"/>
    <w:lvl w:ilvl="0" w:tplc="326E12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93944"/>
    <w:multiLevelType w:val="hybridMultilevel"/>
    <w:tmpl w:val="D0E804CA"/>
    <w:lvl w:ilvl="0" w:tplc="23EEA4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07830"/>
    <w:multiLevelType w:val="hybridMultilevel"/>
    <w:tmpl w:val="3E00195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2113246">
    <w:abstractNumId w:val="23"/>
  </w:num>
  <w:num w:numId="2" w16cid:durableId="1351447006">
    <w:abstractNumId w:val="1"/>
  </w:num>
  <w:num w:numId="3" w16cid:durableId="523330346">
    <w:abstractNumId w:val="10"/>
  </w:num>
  <w:num w:numId="4" w16cid:durableId="1482849124">
    <w:abstractNumId w:val="2"/>
  </w:num>
  <w:num w:numId="5" w16cid:durableId="1469782567">
    <w:abstractNumId w:val="12"/>
  </w:num>
  <w:num w:numId="6" w16cid:durableId="1261833146">
    <w:abstractNumId w:val="9"/>
  </w:num>
  <w:num w:numId="7" w16cid:durableId="1422603114">
    <w:abstractNumId w:val="6"/>
  </w:num>
  <w:num w:numId="8" w16cid:durableId="2028290641">
    <w:abstractNumId w:val="22"/>
  </w:num>
  <w:num w:numId="9" w16cid:durableId="81072427">
    <w:abstractNumId w:val="16"/>
  </w:num>
  <w:num w:numId="10" w16cid:durableId="1471511677">
    <w:abstractNumId w:val="7"/>
  </w:num>
  <w:num w:numId="11" w16cid:durableId="207694153">
    <w:abstractNumId w:val="0"/>
  </w:num>
  <w:num w:numId="12" w16cid:durableId="926614741">
    <w:abstractNumId w:val="3"/>
  </w:num>
  <w:num w:numId="13" w16cid:durableId="1905798386">
    <w:abstractNumId w:val="25"/>
  </w:num>
  <w:num w:numId="14" w16cid:durableId="1789466084">
    <w:abstractNumId w:val="26"/>
  </w:num>
  <w:num w:numId="15" w16cid:durableId="749235891">
    <w:abstractNumId w:val="5"/>
  </w:num>
  <w:num w:numId="16" w16cid:durableId="480778378">
    <w:abstractNumId w:val="4"/>
  </w:num>
  <w:num w:numId="17" w16cid:durableId="1578251346">
    <w:abstractNumId w:val="24"/>
  </w:num>
  <w:num w:numId="18" w16cid:durableId="680352185">
    <w:abstractNumId w:val="21"/>
  </w:num>
  <w:num w:numId="19" w16cid:durableId="1570648592">
    <w:abstractNumId w:val="20"/>
  </w:num>
  <w:num w:numId="20" w16cid:durableId="1180195453">
    <w:abstractNumId w:val="15"/>
  </w:num>
  <w:num w:numId="21" w16cid:durableId="546379158">
    <w:abstractNumId w:val="17"/>
  </w:num>
  <w:num w:numId="22" w16cid:durableId="1732386175">
    <w:abstractNumId w:val="18"/>
  </w:num>
  <w:num w:numId="23" w16cid:durableId="1012491544">
    <w:abstractNumId w:val="11"/>
  </w:num>
  <w:num w:numId="24" w16cid:durableId="1032999121">
    <w:abstractNumId w:val="13"/>
  </w:num>
  <w:num w:numId="25" w16cid:durableId="227497547">
    <w:abstractNumId w:val="14"/>
  </w:num>
  <w:num w:numId="26" w16cid:durableId="992217155">
    <w:abstractNumId w:val="19"/>
  </w:num>
  <w:num w:numId="27" w16cid:durableId="106583307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C5"/>
    <w:rsid w:val="000164E0"/>
    <w:rsid w:val="000414BF"/>
    <w:rsid w:val="00042D97"/>
    <w:rsid w:val="00044BD8"/>
    <w:rsid w:val="0004581C"/>
    <w:rsid w:val="00045BA3"/>
    <w:rsid w:val="00064BDC"/>
    <w:rsid w:val="000714FA"/>
    <w:rsid w:val="00083457"/>
    <w:rsid w:val="000859A9"/>
    <w:rsid w:val="00094B97"/>
    <w:rsid w:val="00095503"/>
    <w:rsid w:val="000973D0"/>
    <w:rsid w:val="00097AEC"/>
    <w:rsid w:val="000A307B"/>
    <w:rsid w:val="000A342E"/>
    <w:rsid w:val="000B5220"/>
    <w:rsid w:val="000B5C4E"/>
    <w:rsid w:val="000B61C3"/>
    <w:rsid w:val="000B6E57"/>
    <w:rsid w:val="000C0B2A"/>
    <w:rsid w:val="000C516F"/>
    <w:rsid w:val="000D6943"/>
    <w:rsid w:val="000D6FB5"/>
    <w:rsid w:val="000F47DB"/>
    <w:rsid w:val="001015B2"/>
    <w:rsid w:val="00112780"/>
    <w:rsid w:val="00112F71"/>
    <w:rsid w:val="00116044"/>
    <w:rsid w:val="00131008"/>
    <w:rsid w:val="00132334"/>
    <w:rsid w:val="00142691"/>
    <w:rsid w:val="0014321F"/>
    <w:rsid w:val="00151483"/>
    <w:rsid w:val="001578A4"/>
    <w:rsid w:val="001664D3"/>
    <w:rsid w:val="001710EB"/>
    <w:rsid w:val="00177CD5"/>
    <w:rsid w:val="00180965"/>
    <w:rsid w:val="001851DD"/>
    <w:rsid w:val="001A4DB2"/>
    <w:rsid w:val="001B1CAB"/>
    <w:rsid w:val="001B46FC"/>
    <w:rsid w:val="001B7E76"/>
    <w:rsid w:val="001D00AA"/>
    <w:rsid w:val="001D4E29"/>
    <w:rsid w:val="001F5F6C"/>
    <w:rsid w:val="001F61D5"/>
    <w:rsid w:val="001F7A92"/>
    <w:rsid w:val="00201AE8"/>
    <w:rsid w:val="00221AEF"/>
    <w:rsid w:val="0023051D"/>
    <w:rsid w:val="00236FA3"/>
    <w:rsid w:val="00240C73"/>
    <w:rsid w:val="00251534"/>
    <w:rsid w:val="00251831"/>
    <w:rsid w:val="00251F63"/>
    <w:rsid w:val="0025296B"/>
    <w:rsid w:val="00252D7F"/>
    <w:rsid w:val="002558E2"/>
    <w:rsid w:val="002562CE"/>
    <w:rsid w:val="00266D9D"/>
    <w:rsid w:val="00275A40"/>
    <w:rsid w:val="00290641"/>
    <w:rsid w:val="002922C1"/>
    <w:rsid w:val="0029485E"/>
    <w:rsid w:val="002A1804"/>
    <w:rsid w:val="002A2DBD"/>
    <w:rsid w:val="002B1201"/>
    <w:rsid w:val="002D04CA"/>
    <w:rsid w:val="002D3629"/>
    <w:rsid w:val="002F2C5B"/>
    <w:rsid w:val="002F4276"/>
    <w:rsid w:val="002F6EF7"/>
    <w:rsid w:val="0030310A"/>
    <w:rsid w:val="003034E9"/>
    <w:rsid w:val="00312107"/>
    <w:rsid w:val="00315E61"/>
    <w:rsid w:val="00317ECD"/>
    <w:rsid w:val="0033060F"/>
    <w:rsid w:val="003601C7"/>
    <w:rsid w:val="00362014"/>
    <w:rsid w:val="003728D0"/>
    <w:rsid w:val="003733A6"/>
    <w:rsid w:val="00376697"/>
    <w:rsid w:val="003866F8"/>
    <w:rsid w:val="00396F84"/>
    <w:rsid w:val="003A1FC9"/>
    <w:rsid w:val="003A2A93"/>
    <w:rsid w:val="003A34B4"/>
    <w:rsid w:val="003A7D9D"/>
    <w:rsid w:val="003C63AE"/>
    <w:rsid w:val="003C6FBD"/>
    <w:rsid w:val="003C6FEA"/>
    <w:rsid w:val="003F3295"/>
    <w:rsid w:val="003F4D18"/>
    <w:rsid w:val="0040257F"/>
    <w:rsid w:val="00405E06"/>
    <w:rsid w:val="004126A9"/>
    <w:rsid w:val="00413469"/>
    <w:rsid w:val="004146D4"/>
    <w:rsid w:val="00430AB0"/>
    <w:rsid w:val="004504F1"/>
    <w:rsid w:val="00451E7A"/>
    <w:rsid w:val="00454CB2"/>
    <w:rsid w:val="00455587"/>
    <w:rsid w:val="0045676C"/>
    <w:rsid w:val="004755D8"/>
    <w:rsid w:val="00485F89"/>
    <w:rsid w:val="004A03D3"/>
    <w:rsid w:val="004A1254"/>
    <w:rsid w:val="004A2F28"/>
    <w:rsid w:val="004A33BC"/>
    <w:rsid w:val="004B461A"/>
    <w:rsid w:val="004C00E1"/>
    <w:rsid w:val="004C366D"/>
    <w:rsid w:val="004C63D4"/>
    <w:rsid w:val="004D7A8A"/>
    <w:rsid w:val="004E0755"/>
    <w:rsid w:val="004E3858"/>
    <w:rsid w:val="004F51E3"/>
    <w:rsid w:val="004F581F"/>
    <w:rsid w:val="005067E3"/>
    <w:rsid w:val="0050736F"/>
    <w:rsid w:val="0051112E"/>
    <w:rsid w:val="005124AD"/>
    <w:rsid w:val="005178F8"/>
    <w:rsid w:val="00537C9C"/>
    <w:rsid w:val="005443B6"/>
    <w:rsid w:val="005444D3"/>
    <w:rsid w:val="00553745"/>
    <w:rsid w:val="00564223"/>
    <w:rsid w:val="00566760"/>
    <w:rsid w:val="0057103D"/>
    <w:rsid w:val="0058224E"/>
    <w:rsid w:val="0058612D"/>
    <w:rsid w:val="005872DA"/>
    <w:rsid w:val="005916FC"/>
    <w:rsid w:val="00591F68"/>
    <w:rsid w:val="00593BAB"/>
    <w:rsid w:val="005A134A"/>
    <w:rsid w:val="005B3562"/>
    <w:rsid w:val="005B4743"/>
    <w:rsid w:val="005B6814"/>
    <w:rsid w:val="005C0E62"/>
    <w:rsid w:val="005C7057"/>
    <w:rsid w:val="005D350D"/>
    <w:rsid w:val="005F38C1"/>
    <w:rsid w:val="005F55F5"/>
    <w:rsid w:val="006030ED"/>
    <w:rsid w:val="006135CD"/>
    <w:rsid w:val="00617CD7"/>
    <w:rsid w:val="00622FFD"/>
    <w:rsid w:val="0063236A"/>
    <w:rsid w:val="00632991"/>
    <w:rsid w:val="00636A2E"/>
    <w:rsid w:val="00662527"/>
    <w:rsid w:val="00662C1D"/>
    <w:rsid w:val="00666AB3"/>
    <w:rsid w:val="006705C1"/>
    <w:rsid w:val="00673B18"/>
    <w:rsid w:val="00675754"/>
    <w:rsid w:val="00681F3D"/>
    <w:rsid w:val="006832B3"/>
    <w:rsid w:val="006A09A4"/>
    <w:rsid w:val="006A2878"/>
    <w:rsid w:val="006A79B1"/>
    <w:rsid w:val="006C4D6A"/>
    <w:rsid w:val="006C7D14"/>
    <w:rsid w:val="006E0AF4"/>
    <w:rsid w:val="006E4D9F"/>
    <w:rsid w:val="006F3538"/>
    <w:rsid w:val="007039EB"/>
    <w:rsid w:val="00733D60"/>
    <w:rsid w:val="00746031"/>
    <w:rsid w:val="0075057C"/>
    <w:rsid w:val="0075085F"/>
    <w:rsid w:val="00787C9F"/>
    <w:rsid w:val="007946C2"/>
    <w:rsid w:val="007A7518"/>
    <w:rsid w:val="007A7FD1"/>
    <w:rsid w:val="007B6EB2"/>
    <w:rsid w:val="007C6FFC"/>
    <w:rsid w:val="007E3759"/>
    <w:rsid w:val="007F53FD"/>
    <w:rsid w:val="0080011A"/>
    <w:rsid w:val="00807486"/>
    <w:rsid w:val="00812581"/>
    <w:rsid w:val="00837172"/>
    <w:rsid w:val="00850AB2"/>
    <w:rsid w:val="008548A1"/>
    <w:rsid w:val="00861FF2"/>
    <w:rsid w:val="00866364"/>
    <w:rsid w:val="008778B0"/>
    <w:rsid w:val="00881D3E"/>
    <w:rsid w:val="008865DF"/>
    <w:rsid w:val="00892668"/>
    <w:rsid w:val="008A7AA7"/>
    <w:rsid w:val="008C04DC"/>
    <w:rsid w:val="008C3A6A"/>
    <w:rsid w:val="008D4C75"/>
    <w:rsid w:val="008D7E62"/>
    <w:rsid w:val="008E0E60"/>
    <w:rsid w:val="008E16ED"/>
    <w:rsid w:val="008E4FCB"/>
    <w:rsid w:val="008E5A34"/>
    <w:rsid w:val="008F0298"/>
    <w:rsid w:val="008F43A2"/>
    <w:rsid w:val="00921731"/>
    <w:rsid w:val="0094284A"/>
    <w:rsid w:val="009552F0"/>
    <w:rsid w:val="00961585"/>
    <w:rsid w:val="009620BA"/>
    <w:rsid w:val="009654CB"/>
    <w:rsid w:val="009770AA"/>
    <w:rsid w:val="0098752F"/>
    <w:rsid w:val="00995C87"/>
    <w:rsid w:val="009A10EE"/>
    <w:rsid w:val="009A1163"/>
    <w:rsid w:val="009A22C6"/>
    <w:rsid w:val="009A2BDD"/>
    <w:rsid w:val="009B2A15"/>
    <w:rsid w:val="009B67EE"/>
    <w:rsid w:val="009B7C5E"/>
    <w:rsid w:val="009D4996"/>
    <w:rsid w:val="009F3DFB"/>
    <w:rsid w:val="009F63E1"/>
    <w:rsid w:val="009F6E8B"/>
    <w:rsid w:val="009F76A8"/>
    <w:rsid w:val="00A0049A"/>
    <w:rsid w:val="00A00EF5"/>
    <w:rsid w:val="00A071E5"/>
    <w:rsid w:val="00A077C4"/>
    <w:rsid w:val="00A11E63"/>
    <w:rsid w:val="00A15117"/>
    <w:rsid w:val="00A20409"/>
    <w:rsid w:val="00A34676"/>
    <w:rsid w:val="00A37D18"/>
    <w:rsid w:val="00A46621"/>
    <w:rsid w:val="00A46D63"/>
    <w:rsid w:val="00A55548"/>
    <w:rsid w:val="00A56D63"/>
    <w:rsid w:val="00A64DF1"/>
    <w:rsid w:val="00A67298"/>
    <w:rsid w:val="00A674FB"/>
    <w:rsid w:val="00A80CCA"/>
    <w:rsid w:val="00A82B46"/>
    <w:rsid w:val="00A9306C"/>
    <w:rsid w:val="00AB0992"/>
    <w:rsid w:val="00AB0E23"/>
    <w:rsid w:val="00AB2133"/>
    <w:rsid w:val="00AB5B90"/>
    <w:rsid w:val="00AC5C12"/>
    <w:rsid w:val="00AD1ED5"/>
    <w:rsid w:val="00AD228E"/>
    <w:rsid w:val="00AD7E70"/>
    <w:rsid w:val="00AE1835"/>
    <w:rsid w:val="00AF68BE"/>
    <w:rsid w:val="00B232E7"/>
    <w:rsid w:val="00B33C66"/>
    <w:rsid w:val="00B347D1"/>
    <w:rsid w:val="00B45D8C"/>
    <w:rsid w:val="00B46F32"/>
    <w:rsid w:val="00B473E1"/>
    <w:rsid w:val="00B5136E"/>
    <w:rsid w:val="00B630B0"/>
    <w:rsid w:val="00B72E64"/>
    <w:rsid w:val="00B74466"/>
    <w:rsid w:val="00B8338F"/>
    <w:rsid w:val="00B93120"/>
    <w:rsid w:val="00B939D3"/>
    <w:rsid w:val="00BA1A79"/>
    <w:rsid w:val="00BA5901"/>
    <w:rsid w:val="00BA6701"/>
    <w:rsid w:val="00BB30A0"/>
    <w:rsid w:val="00BB3F6C"/>
    <w:rsid w:val="00BC0CD0"/>
    <w:rsid w:val="00BC6484"/>
    <w:rsid w:val="00BC74BA"/>
    <w:rsid w:val="00BD3370"/>
    <w:rsid w:val="00BD72BF"/>
    <w:rsid w:val="00BE6C71"/>
    <w:rsid w:val="00BE7464"/>
    <w:rsid w:val="00BF49D3"/>
    <w:rsid w:val="00BF4A3F"/>
    <w:rsid w:val="00C22A13"/>
    <w:rsid w:val="00C23FD8"/>
    <w:rsid w:val="00C313CF"/>
    <w:rsid w:val="00C34E2B"/>
    <w:rsid w:val="00C35405"/>
    <w:rsid w:val="00C73784"/>
    <w:rsid w:val="00C911DB"/>
    <w:rsid w:val="00C9614E"/>
    <w:rsid w:val="00CA050A"/>
    <w:rsid w:val="00CA7CC9"/>
    <w:rsid w:val="00CB56E9"/>
    <w:rsid w:val="00CB7252"/>
    <w:rsid w:val="00CD2919"/>
    <w:rsid w:val="00CD524E"/>
    <w:rsid w:val="00CE388B"/>
    <w:rsid w:val="00CF0057"/>
    <w:rsid w:val="00D10A0B"/>
    <w:rsid w:val="00D17DA8"/>
    <w:rsid w:val="00D246BE"/>
    <w:rsid w:val="00D334AD"/>
    <w:rsid w:val="00D337E7"/>
    <w:rsid w:val="00D34985"/>
    <w:rsid w:val="00D35022"/>
    <w:rsid w:val="00D466C8"/>
    <w:rsid w:val="00D54AC9"/>
    <w:rsid w:val="00D63110"/>
    <w:rsid w:val="00D64732"/>
    <w:rsid w:val="00D84796"/>
    <w:rsid w:val="00D92D64"/>
    <w:rsid w:val="00D956C2"/>
    <w:rsid w:val="00DA48F6"/>
    <w:rsid w:val="00DE3A08"/>
    <w:rsid w:val="00DF6BAE"/>
    <w:rsid w:val="00E25588"/>
    <w:rsid w:val="00E362F9"/>
    <w:rsid w:val="00E3758E"/>
    <w:rsid w:val="00E45872"/>
    <w:rsid w:val="00E47AC7"/>
    <w:rsid w:val="00E540C0"/>
    <w:rsid w:val="00E548D9"/>
    <w:rsid w:val="00E55064"/>
    <w:rsid w:val="00E566B8"/>
    <w:rsid w:val="00E61BCD"/>
    <w:rsid w:val="00E760E4"/>
    <w:rsid w:val="00E82AA1"/>
    <w:rsid w:val="00E8347B"/>
    <w:rsid w:val="00E90378"/>
    <w:rsid w:val="00E92F16"/>
    <w:rsid w:val="00EA2EC9"/>
    <w:rsid w:val="00EB61C5"/>
    <w:rsid w:val="00EC2B7D"/>
    <w:rsid w:val="00EC2D2B"/>
    <w:rsid w:val="00EC6214"/>
    <w:rsid w:val="00ED015C"/>
    <w:rsid w:val="00ED6F90"/>
    <w:rsid w:val="00EE1CD0"/>
    <w:rsid w:val="00F13A55"/>
    <w:rsid w:val="00F220C8"/>
    <w:rsid w:val="00F238F8"/>
    <w:rsid w:val="00F24F6B"/>
    <w:rsid w:val="00F279D7"/>
    <w:rsid w:val="00F27E91"/>
    <w:rsid w:val="00F35D3E"/>
    <w:rsid w:val="00F410BE"/>
    <w:rsid w:val="00F45D9E"/>
    <w:rsid w:val="00F5105B"/>
    <w:rsid w:val="00F56DC5"/>
    <w:rsid w:val="00F604F1"/>
    <w:rsid w:val="00F67C00"/>
    <w:rsid w:val="00F71D68"/>
    <w:rsid w:val="00F80CED"/>
    <w:rsid w:val="00F87308"/>
    <w:rsid w:val="00F963B3"/>
    <w:rsid w:val="00FA26E5"/>
    <w:rsid w:val="00FB23F6"/>
    <w:rsid w:val="00FB6456"/>
    <w:rsid w:val="00FC7D44"/>
    <w:rsid w:val="00FD229A"/>
    <w:rsid w:val="00FD4FCD"/>
    <w:rsid w:val="00FD50F9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3B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733A6"/>
    <w:rPr>
      <w:color w:val="000000" w:themeColor="text1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43A2"/>
    <w:pPr>
      <w:keepNext/>
      <w:shd w:val="clear" w:color="auto" w:fill="F05926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paragraph" w:styleId="Titolo3">
    <w:name w:val="heading 3"/>
    <w:basedOn w:val="Normale"/>
    <w:next w:val="Normale"/>
    <w:link w:val="Titolo3Carattere"/>
    <w:semiHidden/>
    <w:rsid w:val="0061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1270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F05926" w:themeColor="accent1"/>
      <w:kern w:val="28"/>
      <w:sz w:val="80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35405"/>
    <w:rPr>
      <w:rFonts w:asciiTheme="majorHAnsi" w:eastAsiaTheme="majorEastAsia" w:hAnsiTheme="majorHAnsi" w:cstheme="majorBidi"/>
      <w:caps/>
      <w:color w:val="F05926" w:themeColor="accent1"/>
      <w:kern w:val="28"/>
      <w:sz w:val="80"/>
      <w:szCs w:val="5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F05926" w:themeFill="accent2"/>
      <w:lang w:val="en-US"/>
    </w:rPr>
  </w:style>
  <w:style w:type="paragraph" w:customStyle="1" w:styleId="Introduzione">
    <w:name w:val="Introduzione"/>
    <w:basedOn w:val="Normale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puntoelenco">
    <w:name w:val="punto elenco"/>
    <w:basedOn w:val="Normale"/>
    <w:link w:val="caratterepuntoelenco"/>
    <w:semiHidden/>
    <w:rsid w:val="00EC6214"/>
    <w:pPr>
      <w:numPr>
        <w:numId w:val="1"/>
      </w:numPr>
      <w:contextualSpacing/>
    </w:pPr>
  </w:style>
  <w:style w:type="paragraph" w:customStyle="1" w:styleId="Caselladicontrollo">
    <w:name w:val="Casella di controllo"/>
    <w:basedOn w:val="puntoelenco"/>
    <w:link w:val="Caratterecaselladicontrollo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Intestazione">
    <w:name w:val="header"/>
    <w:basedOn w:val="Normale"/>
    <w:link w:val="IntestazioneCarattere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Pidipagina">
    <w:name w:val="footer"/>
    <w:basedOn w:val="Normale"/>
    <w:link w:val="PidipaginaCarattere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F05926" w:themeColor="accent1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B5220"/>
    <w:rPr>
      <w:rFonts w:ascii="Arial Black" w:hAnsi="Arial Black"/>
      <w:color w:val="F05926" w:themeColor="accent1"/>
      <w:sz w:val="20"/>
      <w:lang w:val="en-US"/>
    </w:rPr>
  </w:style>
  <w:style w:type="paragraph" w:customStyle="1" w:styleId="Sottotitolo1">
    <w:name w:val="Sottotitolo 1"/>
    <w:basedOn w:val="Titolo"/>
    <w:qFormat/>
    <w:rsid w:val="00C35405"/>
    <w:pPr>
      <w:spacing w:after="0" w:line="240" w:lineRule="auto"/>
    </w:pPr>
    <w:rPr>
      <w:color w:val="F05926" w:themeColor="accent2"/>
      <w:sz w:val="40"/>
    </w:rPr>
  </w:style>
  <w:style w:type="character" w:customStyle="1" w:styleId="caratterepuntoelenco">
    <w:name w:val="carattere punto elenco"/>
    <w:basedOn w:val="Carpredefinitoparagrafo"/>
    <w:link w:val="puntoelenco"/>
    <w:semiHidden/>
    <w:rsid w:val="000B5220"/>
    <w:rPr>
      <w:color w:val="000000" w:themeColor="text1"/>
      <w:sz w:val="20"/>
    </w:rPr>
  </w:style>
  <w:style w:type="character" w:customStyle="1" w:styleId="Caratterecaselladicontrollo">
    <w:name w:val="Carattere casella di controllo"/>
    <w:basedOn w:val="caratterepuntoelenco"/>
    <w:link w:val="Caselladicontrollo"/>
    <w:semiHidden/>
    <w:rsid w:val="000B5220"/>
    <w:rPr>
      <w:color w:val="000000" w:themeColor="text1"/>
      <w:sz w:val="20"/>
      <w:lang w:val="en-US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0B5220"/>
    <w:rPr>
      <w:color w:val="000000" w:themeColor="text1"/>
      <w:sz w:val="20"/>
      <w:lang w:val="en-US"/>
    </w:rPr>
  </w:style>
  <w:style w:type="paragraph" w:customStyle="1" w:styleId="Riga">
    <w:name w:val="Riga"/>
    <w:basedOn w:val="Caselladicontrollo"/>
    <w:link w:val="Carattereriga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intestazioneriga">
    <w:name w:val="intestazione riga"/>
    <w:basedOn w:val="Riga"/>
    <w:link w:val="carattereintestazioneriga"/>
    <w:qFormat/>
    <w:rsid w:val="0045676C"/>
    <w:rPr>
      <w:color w:val="FFFFFF" w:themeColor="background1"/>
    </w:rPr>
  </w:style>
  <w:style w:type="character" w:customStyle="1" w:styleId="Carattereriga">
    <w:name w:val="Carattere riga"/>
    <w:basedOn w:val="Caratterecaselladicontrollo"/>
    <w:link w:val="Riga"/>
    <w:rsid w:val="0045676C"/>
    <w:rPr>
      <w:color w:val="000000" w:themeColor="text1"/>
      <w:sz w:val="20"/>
      <w:lang w:val="en-US"/>
    </w:rPr>
  </w:style>
  <w:style w:type="character" w:customStyle="1" w:styleId="carattereintestazioneriga">
    <w:name w:val="carattere intestazione riga"/>
    <w:basedOn w:val="Carattereriga"/>
    <w:link w:val="intestazioneriga"/>
    <w:rsid w:val="0045676C"/>
    <w:rPr>
      <w:color w:val="FFFFFF" w:themeColor="background1"/>
      <w:sz w:val="20"/>
      <w:lang w:val="en-US"/>
    </w:rPr>
  </w:style>
  <w:style w:type="character" w:styleId="Testosegnaposto">
    <w:name w:val="Placeholder Text"/>
    <w:basedOn w:val="Carpredefinitoparagrafo"/>
    <w:semiHidden/>
    <w:rsid w:val="009B67EE"/>
    <w:rPr>
      <w:color w:val="808080"/>
    </w:rPr>
  </w:style>
  <w:style w:type="table" w:styleId="Tabellasemplice4">
    <w:name w:val="Plain Table 4"/>
    <w:basedOn w:val="Tabellanormale"/>
    <w:rsid w:val="005F38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semiHidden/>
    <w:rsid w:val="00E47AC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semiHidden/>
    <w:rsid w:val="006135CD"/>
    <w:rPr>
      <w:rFonts w:asciiTheme="majorHAnsi" w:eastAsiaTheme="majorEastAsia" w:hAnsiTheme="majorHAnsi" w:cstheme="majorBidi"/>
      <w:color w:val="812709" w:themeColor="accent1" w:themeShade="7F"/>
      <w:sz w:val="24"/>
      <w:szCs w:val="24"/>
    </w:rPr>
  </w:style>
  <w:style w:type="character" w:styleId="Collegamentoipertestuale">
    <w:name w:val="Hyperlink"/>
    <w:basedOn w:val="Carpredefinitoparagrafo"/>
    <w:semiHidden/>
    <w:rsid w:val="00BE6C71"/>
    <w:rPr>
      <w:color w:val="000000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6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\AppData\Roaming\Microsoft\Templates\Foglio%20di%20lavoro%20Profilo%20del%20servizio%20onlin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F05926"/>
      </a:accent1>
      <a:accent2>
        <a:srgbClr val="F05926"/>
      </a:accent2>
      <a:accent3>
        <a:srgbClr val="37A76F"/>
      </a:accent3>
      <a:accent4>
        <a:srgbClr val="44C1A3"/>
      </a:accent4>
      <a:accent5>
        <a:srgbClr val="088596"/>
      </a:accent5>
      <a:accent6>
        <a:srgbClr val="088596"/>
      </a:accent6>
      <a:hlink>
        <a:srgbClr val="000000"/>
      </a:hlink>
      <a:folHlink>
        <a:srgbClr val="00000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a6803b-d4a7-459e-9359-b159e6bca8a3">
      <Terms xmlns="http://schemas.microsoft.com/office/infopath/2007/PartnerControls"/>
    </lcf76f155ced4ddcb4097134ff3c332f>
    <TaxCatchAll xmlns="3507f405-d263-4589-a462-df90b2bf04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333D7C12507442BDFA4763DFD521BD" ma:contentTypeVersion="14" ma:contentTypeDescription="Create a new document." ma:contentTypeScope="" ma:versionID="e634f1e67822fcbf7e038a36decbf543">
  <xsd:schema xmlns:xsd="http://www.w3.org/2001/XMLSchema" xmlns:xs="http://www.w3.org/2001/XMLSchema" xmlns:p="http://schemas.microsoft.com/office/2006/metadata/properties" xmlns:ns2="08a6803b-d4a7-459e-9359-b159e6bca8a3" xmlns:ns3="3507f405-d263-4589-a462-df90b2bf046b" targetNamespace="http://schemas.microsoft.com/office/2006/metadata/properties" ma:root="true" ma:fieldsID="a66dd1e2d4af92e882104ac31818168e" ns2:_="" ns3:_="">
    <xsd:import namespace="08a6803b-d4a7-459e-9359-b159e6bca8a3"/>
    <xsd:import namespace="3507f405-d263-4589-a462-df90b2bf0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6803b-d4a7-459e-9359-b159e6bca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d3b0e37-ee5d-458f-bcbe-35b37630d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7f405-d263-4589-a462-df90b2bf046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01e9e7-8005-4aba-ba38-9d42c7291699}" ma:internalName="TaxCatchAll" ma:showField="CatchAllData" ma:web="3507f405-d263-4589-a462-df90b2bf04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08a6803b-d4a7-459e-9359-b159e6bca8a3"/>
    <ds:schemaRef ds:uri="3507f405-d263-4589-a462-df90b2bf046b"/>
  </ds:schemaRefs>
</ds:datastoreItem>
</file>

<file path=customXml/itemProps3.xml><?xml version="1.0" encoding="utf-8"?>
<ds:datastoreItem xmlns:ds="http://schemas.openxmlformats.org/officeDocument/2006/customXml" ds:itemID="{3645B224-0D38-435F-801D-4299E6667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6803b-d4a7-459e-9359-b159e6bca8a3"/>
    <ds:schemaRef ds:uri="3507f405-d263-4589-a462-df90b2bf0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5CA139-1772-4987-B511-C7F5934E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Foglio di lavoro Profilo del servizio online.dotx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2024-03-09T15:28:00Z</dcterms:created>
  <dcterms:modified xsi:type="dcterms:W3CDTF">2024-03-18T16:55:00Z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0x010100A4333D7C12507442BDFA4763DFD521BD</vt:lpwstr>
  </property>
  <property fmtid="{D5CDD505-2E9C-101B-9397-08002B2CF9AE}" pid="3" name="Order">
    <vt:r8>16600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